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E82" w:rsidRPr="00C664B6" w:rsidRDefault="00BD6E82" w:rsidP="00BD6E82">
      <w:pPr>
        <w:spacing w:before="0"/>
        <w:jc w:val="left"/>
        <w:rPr>
          <w:rFonts w:asciiTheme="minorHAnsi" w:hAnsiTheme="minorHAnsi" w:cs="Arial"/>
          <w:u w:val="single"/>
        </w:rPr>
      </w:pPr>
      <w:bookmarkStart w:id="0" w:name="_Toc366046525"/>
      <w:bookmarkStart w:id="1" w:name="_Toc406502831"/>
    </w:p>
    <w:tbl>
      <w:tblPr>
        <w:tblW w:w="11907" w:type="dxa"/>
        <w:tblInd w:w="-11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1418"/>
        <w:gridCol w:w="2410"/>
        <w:gridCol w:w="1984"/>
        <w:gridCol w:w="2693"/>
      </w:tblGrid>
      <w:tr w:rsidR="00BD6E82" w:rsidRPr="00C664B6" w:rsidTr="005A64A3">
        <w:tc>
          <w:tcPr>
            <w:tcW w:w="3402" w:type="dxa"/>
          </w:tcPr>
          <w:p w:rsidR="00BD6E82" w:rsidRPr="00C664B6" w:rsidRDefault="00BD6E82" w:rsidP="005A64A3">
            <w:pPr>
              <w:spacing w:before="0"/>
              <w:ind w:left="0" w:right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1418" w:type="dxa"/>
          </w:tcPr>
          <w:p w:rsidR="00BD6E82" w:rsidRPr="00C664B6" w:rsidRDefault="00BD6E82" w:rsidP="007D581C">
            <w:pPr>
              <w:spacing w:before="0"/>
              <w:ind w:left="0" w:right="84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2410" w:type="dxa"/>
          </w:tcPr>
          <w:p w:rsidR="00BD6E82" w:rsidRPr="00C664B6" w:rsidRDefault="00BD6E82" w:rsidP="005A64A3">
            <w:pPr>
              <w:spacing w:before="0"/>
              <w:ind w:left="84" w:right="84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1984" w:type="dxa"/>
          </w:tcPr>
          <w:p w:rsidR="00BD6E82" w:rsidRPr="00C664B6" w:rsidRDefault="00BD6E82" w:rsidP="005A64A3">
            <w:pPr>
              <w:spacing w:before="0"/>
              <w:ind w:left="34" w:right="34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2693" w:type="dxa"/>
          </w:tcPr>
          <w:p w:rsidR="00BD6E82" w:rsidRPr="00C664B6" w:rsidRDefault="00BD6E82" w:rsidP="005A64A3">
            <w:pPr>
              <w:spacing w:before="0"/>
              <w:ind w:left="20" w:right="20"/>
              <w:jc w:val="left"/>
              <w:rPr>
                <w:rFonts w:asciiTheme="minorHAnsi" w:hAnsiTheme="minorHAnsi" w:cs="Arial"/>
                <w:b/>
              </w:rPr>
            </w:pPr>
          </w:p>
        </w:tc>
      </w:tr>
      <w:tr w:rsidR="00BD6E82" w:rsidRPr="00C664B6" w:rsidTr="005A64A3">
        <w:tc>
          <w:tcPr>
            <w:tcW w:w="3402" w:type="dxa"/>
          </w:tcPr>
          <w:p w:rsidR="00BD6E82" w:rsidRPr="00C664B6" w:rsidRDefault="00BD6E82" w:rsidP="005A64A3">
            <w:pPr>
              <w:spacing w:before="0"/>
              <w:ind w:left="0" w:right="0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:rsidR="00BD6E82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</w:p>
        </w:tc>
        <w:tc>
          <w:tcPr>
            <w:tcW w:w="2410" w:type="dxa"/>
          </w:tcPr>
          <w:p w:rsidR="00BD6E82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BD6E82" w:rsidRDefault="00BD6E82" w:rsidP="005A64A3">
            <w:pPr>
              <w:spacing w:before="0"/>
              <w:ind w:left="0" w:right="3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</w:tcPr>
          <w:p w:rsidR="00BD6E82" w:rsidRDefault="00BD6E82" w:rsidP="007D581C">
            <w:pPr>
              <w:spacing w:before="0"/>
              <w:ind w:left="0" w:right="20"/>
              <w:jc w:val="left"/>
            </w:pPr>
          </w:p>
        </w:tc>
      </w:tr>
      <w:tr w:rsidR="00BD6E82" w:rsidRPr="00C664B6" w:rsidTr="005A64A3">
        <w:tc>
          <w:tcPr>
            <w:tcW w:w="3402" w:type="dxa"/>
          </w:tcPr>
          <w:p w:rsidR="00BD6E82" w:rsidRPr="00C664B6" w:rsidRDefault="00BD6E82" w:rsidP="005A64A3">
            <w:pPr>
              <w:spacing w:before="0"/>
              <w:ind w:left="0" w:right="0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:rsidR="00BD6E82" w:rsidRPr="00DE5C16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BD6E82" w:rsidRPr="00C664B6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BD6E82" w:rsidRPr="00C664B6" w:rsidRDefault="00BD6E82" w:rsidP="005A64A3">
            <w:pPr>
              <w:spacing w:before="0"/>
              <w:ind w:left="0" w:right="3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</w:tcPr>
          <w:p w:rsidR="00BD6E82" w:rsidRPr="00C664B6" w:rsidRDefault="00BD6E82" w:rsidP="005A64A3">
            <w:pPr>
              <w:spacing w:before="0"/>
              <w:ind w:left="20" w:right="20"/>
              <w:jc w:val="left"/>
              <w:rPr>
                <w:rFonts w:asciiTheme="minorHAnsi" w:hAnsiTheme="minorHAnsi" w:cs="Arial"/>
              </w:rPr>
            </w:pPr>
          </w:p>
        </w:tc>
      </w:tr>
      <w:tr w:rsidR="00BD6E82" w:rsidRPr="00C664B6" w:rsidTr="005A64A3">
        <w:tc>
          <w:tcPr>
            <w:tcW w:w="3402" w:type="dxa"/>
          </w:tcPr>
          <w:p w:rsidR="00BD6E82" w:rsidRPr="00C664B6" w:rsidRDefault="00BD6E82" w:rsidP="005A64A3">
            <w:pPr>
              <w:spacing w:before="0"/>
              <w:ind w:left="0" w:right="0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:rsidR="00BD6E82" w:rsidRPr="00DE5C16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BD6E82" w:rsidRPr="00C664B6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BD6E82" w:rsidRPr="00C664B6" w:rsidRDefault="00BD6E82" w:rsidP="005A64A3">
            <w:pPr>
              <w:spacing w:before="0"/>
              <w:ind w:left="0" w:right="3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</w:tcPr>
          <w:p w:rsidR="00BD6E82" w:rsidRPr="00C664B6" w:rsidRDefault="00BD6E82" w:rsidP="005A64A3">
            <w:pPr>
              <w:spacing w:before="0"/>
              <w:ind w:left="20" w:right="20"/>
              <w:jc w:val="left"/>
              <w:rPr>
                <w:rFonts w:asciiTheme="minorHAnsi" w:hAnsiTheme="minorHAnsi" w:cs="Arial"/>
              </w:rPr>
            </w:pPr>
          </w:p>
        </w:tc>
      </w:tr>
      <w:tr w:rsidR="00BD6E82" w:rsidRPr="00C664B6" w:rsidTr="005A64A3">
        <w:tc>
          <w:tcPr>
            <w:tcW w:w="3402" w:type="dxa"/>
          </w:tcPr>
          <w:p w:rsidR="00BD6E82" w:rsidDel="008F2E3E" w:rsidRDefault="00BD6E82" w:rsidP="005A64A3">
            <w:pPr>
              <w:spacing w:before="0"/>
              <w:ind w:left="0" w:right="0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:rsidR="00BD6E82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BD6E82" w:rsidRPr="00DE5C16" w:rsidDel="008F2E3E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BD6E82" w:rsidRDefault="00BD6E82" w:rsidP="005A64A3">
            <w:pPr>
              <w:spacing w:before="0"/>
              <w:ind w:left="0" w:right="3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</w:tcPr>
          <w:p w:rsidR="00BD6E82" w:rsidRDefault="00BD6E82" w:rsidP="005A64A3">
            <w:pPr>
              <w:spacing w:before="0"/>
              <w:ind w:left="20" w:right="20"/>
              <w:jc w:val="left"/>
            </w:pPr>
          </w:p>
        </w:tc>
      </w:tr>
      <w:tr w:rsidR="00BD6E82" w:rsidRPr="00C664B6" w:rsidTr="005A64A3">
        <w:tc>
          <w:tcPr>
            <w:tcW w:w="3402" w:type="dxa"/>
          </w:tcPr>
          <w:p w:rsidR="00BD6E82" w:rsidRPr="00C664B6" w:rsidRDefault="00BD6E82" w:rsidP="005A64A3">
            <w:pPr>
              <w:spacing w:before="0"/>
              <w:ind w:left="0" w:right="0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:rsidR="00BD6E82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BD6E82" w:rsidRPr="00C664B6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BD6E82" w:rsidRPr="00C664B6" w:rsidRDefault="00BD6E82" w:rsidP="005A64A3">
            <w:pPr>
              <w:spacing w:before="0"/>
              <w:ind w:left="0" w:right="0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</w:tcPr>
          <w:p w:rsidR="00BD6E82" w:rsidRPr="00C664B6" w:rsidRDefault="00BD6E82" w:rsidP="005A64A3">
            <w:pPr>
              <w:spacing w:before="0"/>
              <w:ind w:left="0" w:right="0"/>
              <w:jc w:val="left"/>
              <w:rPr>
                <w:rFonts w:asciiTheme="minorHAnsi" w:hAnsiTheme="minorHAnsi" w:cs="Arial"/>
              </w:rPr>
            </w:pPr>
          </w:p>
        </w:tc>
      </w:tr>
      <w:tr w:rsidR="00BD6E82" w:rsidRPr="00C664B6" w:rsidTr="005A64A3">
        <w:tc>
          <w:tcPr>
            <w:tcW w:w="3402" w:type="dxa"/>
          </w:tcPr>
          <w:p w:rsidR="00BD6E82" w:rsidRPr="00C664B6" w:rsidRDefault="00BD6E82" w:rsidP="005A64A3">
            <w:pPr>
              <w:spacing w:before="0"/>
              <w:ind w:left="0" w:right="0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418" w:type="dxa"/>
          </w:tcPr>
          <w:p w:rsidR="00BD6E82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410" w:type="dxa"/>
          </w:tcPr>
          <w:p w:rsidR="00BD6E82" w:rsidRPr="00C664B6" w:rsidRDefault="00BD6E82" w:rsidP="005A64A3">
            <w:pPr>
              <w:spacing w:before="0"/>
              <w:ind w:left="0" w:right="8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1984" w:type="dxa"/>
          </w:tcPr>
          <w:p w:rsidR="00BD6E82" w:rsidRPr="00C664B6" w:rsidRDefault="00BD6E82" w:rsidP="005A64A3">
            <w:pPr>
              <w:spacing w:before="0"/>
              <w:ind w:left="0" w:right="34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693" w:type="dxa"/>
          </w:tcPr>
          <w:p w:rsidR="00BD6E82" w:rsidRPr="00C664B6" w:rsidRDefault="00BD6E82" w:rsidP="005A64A3">
            <w:pPr>
              <w:spacing w:before="0"/>
              <w:ind w:left="20" w:right="20"/>
              <w:jc w:val="left"/>
              <w:rPr>
                <w:rFonts w:asciiTheme="minorHAnsi" w:hAnsiTheme="minorHAnsi" w:cs="Arial"/>
              </w:rPr>
            </w:pPr>
          </w:p>
        </w:tc>
      </w:tr>
    </w:tbl>
    <w:p w:rsidR="00163868" w:rsidRPr="00C664B6" w:rsidRDefault="00163868" w:rsidP="007D581C">
      <w:pPr>
        <w:pStyle w:val="1"/>
        <w:numPr>
          <w:ilvl w:val="0"/>
          <w:numId w:val="0"/>
        </w:numPr>
        <w:spacing w:before="0"/>
        <w:rPr>
          <w:rFonts w:asciiTheme="minorHAnsi" w:hAnsiTheme="minorHAnsi"/>
        </w:rPr>
      </w:pPr>
      <w:bookmarkStart w:id="2" w:name="_GoBack"/>
      <w:bookmarkEnd w:id="0"/>
      <w:bookmarkEnd w:id="1"/>
      <w:bookmarkEnd w:id="2"/>
    </w:p>
    <w:sectPr w:rsidR="00163868" w:rsidRPr="00C664B6" w:rsidSect="00BD6E82">
      <w:headerReference w:type="default" r:id="rId7"/>
      <w:footerReference w:type="default" r:id="rId8"/>
      <w:endnotePr>
        <w:numFmt w:val="lowerLetter"/>
      </w:endnotePr>
      <w:pgSz w:w="12242" w:h="15842" w:code="1"/>
      <w:pgMar w:top="1758" w:right="1361" w:bottom="1418" w:left="136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6DC" w:rsidRDefault="002D26DC">
      <w:r>
        <w:separator/>
      </w:r>
    </w:p>
  </w:endnote>
  <w:endnote w:type="continuationSeparator" w:id="0">
    <w:p w:rsidR="002D26DC" w:rsidRDefault="002D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vantGarde Bk BT">
    <w:altName w:val="Century Gothic"/>
    <w:panose1 w:val="020B0604020202020204"/>
    <w:charset w:val="00"/>
    <w:family w:val="swiss"/>
    <w:pitch w:val="variable"/>
    <w:sig w:usb0="00000007" w:usb1="00000000" w:usb2="00000000" w:usb3="00000000" w:csb0="0000001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Umbrell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man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92C" w:rsidRDefault="00EE6525" w:rsidP="003F1199">
    <w:pPr>
      <w:pBdr>
        <w:top w:val="single" w:sz="4" w:space="1" w:color="auto"/>
      </w:pBdr>
      <w:tabs>
        <w:tab w:val="clear" w:pos="1474"/>
        <w:tab w:val="clear" w:pos="2041"/>
        <w:tab w:val="clear" w:pos="2608"/>
        <w:tab w:val="clear" w:pos="3175"/>
        <w:tab w:val="left" w:pos="2552"/>
        <w:tab w:val="left" w:pos="2835"/>
        <w:tab w:val="left" w:pos="8080"/>
      </w:tabs>
      <w:ind w:left="0" w:right="0"/>
      <w:jc w:val="left"/>
    </w:pPr>
    <w:r>
      <w:rPr>
        <w:noProof/>
        <w:color w:val="404040" w:themeColor="text1" w:themeTint="BF"/>
        <w:szCs w:val="20"/>
      </w:rPr>
      <w:t>For Customer and Internal Use</w:t>
    </w:r>
    <w:r w:rsidR="0089292C">
      <w:tab/>
    </w:r>
    <w:r w:rsidR="0089292C">
      <w:tab/>
    </w:r>
    <w:r w:rsidR="0089292C">
      <w:rPr>
        <w:rFonts w:ascii="Arial" w:hAnsi="Arial"/>
        <w:snapToGrid w:val="0"/>
      </w:rPr>
      <w:t xml:space="preserve">Page </w:t>
    </w:r>
    <w:r w:rsidR="0089292C">
      <w:rPr>
        <w:rFonts w:ascii="Arial" w:hAnsi="Arial"/>
        <w:snapToGrid w:val="0"/>
      </w:rPr>
      <w:fldChar w:fldCharType="begin"/>
    </w:r>
    <w:r w:rsidR="0089292C">
      <w:rPr>
        <w:rFonts w:ascii="Arial" w:hAnsi="Arial"/>
        <w:snapToGrid w:val="0"/>
      </w:rPr>
      <w:instrText xml:space="preserve"> PAGE </w:instrText>
    </w:r>
    <w:r w:rsidR="0089292C">
      <w:rPr>
        <w:rFonts w:ascii="Arial" w:hAnsi="Arial"/>
        <w:snapToGrid w:val="0"/>
      </w:rPr>
      <w:fldChar w:fldCharType="separate"/>
    </w:r>
    <w:r w:rsidR="00BD6E82">
      <w:rPr>
        <w:rFonts w:ascii="Arial" w:hAnsi="Arial"/>
        <w:noProof/>
        <w:snapToGrid w:val="0"/>
      </w:rPr>
      <w:t>23</w:t>
    </w:r>
    <w:r w:rsidR="0089292C">
      <w:rPr>
        <w:rFonts w:ascii="Arial" w:hAnsi="Arial"/>
        <w:snapToGrid w:val="0"/>
      </w:rPr>
      <w:fldChar w:fldCharType="end"/>
    </w:r>
    <w:r w:rsidR="0089292C">
      <w:rPr>
        <w:rFonts w:ascii="Arial" w:hAnsi="Arial"/>
        <w:snapToGrid w:val="0"/>
      </w:rPr>
      <w:t xml:space="preserve"> of </w:t>
    </w:r>
    <w:r w:rsidR="0089292C">
      <w:rPr>
        <w:rStyle w:val="a9"/>
        <w:rFonts w:ascii="Arial" w:hAnsi="Arial"/>
        <w:spacing w:val="0"/>
        <w:kern w:val="0"/>
        <w:sz w:val="20"/>
      </w:rPr>
      <w:fldChar w:fldCharType="begin"/>
    </w:r>
    <w:r w:rsidR="0089292C">
      <w:rPr>
        <w:rStyle w:val="a9"/>
        <w:rFonts w:ascii="Arial" w:hAnsi="Arial"/>
        <w:spacing w:val="0"/>
        <w:kern w:val="0"/>
        <w:sz w:val="20"/>
      </w:rPr>
      <w:instrText xml:space="preserve"> NUMPAGES </w:instrText>
    </w:r>
    <w:r w:rsidR="0089292C">
      <w:rPr>
        <w:rStyle w:val="a9"/>
        <w:rFonts w:ascii="Arial" w:hAnsi="Arial"/>
        <w:spacing w:val="0"/>
        <w:kern w:val="0"/>
        <w:sz w:val="20"/>
      </w:rPr>
      <w:fldChar w:fldCharType="separate"/>
    </w:r>
    <w:r w:rsidR="00BD6E82">
      <w:rPr>
        <w:rStyle w:val="a9"/>
        <w:rFonts w:ascii="Arial" w:hAnsi="Arial"/>
        <w:noProof/>
        <w:spacing w:val="0"/>
        <w:kern w:val="0"/>
        <w:sz w:val="20"/>
      </w:rPr>
      <w:t>23</w:t>
    </w:r>
    <w:r w:rsidR="0089292C">
      <w:rPr>
        <w:rStyle w:val="a9"/>
        <w:rFonts w:ascii="Arial" w:hAnsi="Arial"/>
        <w:spacing w:val="0"/>
        <w:kern w:val="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6DC" w:rsidRDefault="002D26DC">
      <w:r>
        <w:separator/>
      </w:r>
    </w:p>
  </w:footnote>
  <w:footnote w:type="continuationSeparator" w:id="0">
    <w:p w:rsidR="002D26DC" w:rsidRDefault="002D2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292C" w:rsidRDefault="0089292C" w:rsidP="007D581C">
    <w:pPr>
      <w:pBdr>
        <w:bottom w:val="single" w:sz="6" w:space="1" w:color="auto"/>
      </w:pBdr>
      <w:tabs>
        <w:tab w:val="clear" w:pos="1474"/>
        <w:tab w:val="clear" w:pos="2041"/>
        <w:tab w:val="clear" w:pos="2608"/>
        <w:tab w:val="clear" w:pos="3175"/>
        <w:tab w:val="clear" w:pos="3742"/>
      </w:tabs>
      <w:spacing w:before="0"/>
      <w:ind w:left="0" w:right="0"/>
      <w:jc w:val="left"/>
      <w:rPr>
        <w:sz w:val="18"/>
      </w:rPr>
    </w:pPr>
    <w:r>
      <w:br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pt;height:9pt" o:bullet="t">
        <v:imagedata r:id="rId1" o:title="j0115844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253E92"/>
    <w:multiLevelType w:val="hybridMultilevel"/>
    <w:tmpl w:val="462C8912"/>
    <w:lvl w:ilvl="0" w:tplc="2BF26BCA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2" w15:restartNumberingAfterBreak="0">
    <w:nsid w:val="07131C35"/>
    <w:multiLevelType w:val="hybridMultilevel"/>
    <w:tmpl w:val="AA3E82DE"/>
    <w:lvl w:ilvl="0" w:tplc="2BF26BCA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 w15:restartNumberingAfterBreak="0">
    <w:nsid w:val="08EC7D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93D1AC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0EE236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1B787973"/>
    <w:multiLevelType w:val="singleLevel"/>
    <w:tmpl w:val="2BF26BCA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7" w15:restartNumberingAfterBreak="0">
    <w:nsid w:val="22097823"/>
    <w:multiLevelType w:val="singleLevel"/>
    <w:tmpl w:val="2BF26BCA"/>
    <w:lvl w:ilvl="0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8" w15:restartNumberingAfterBreak="0">
    <w:nsid w:val="282E36B7"/>
    <w:multiLevelType w:val="hybridMultilevel"/>
    <w:tmpl w:val="B052E2AC"/>
    <w:lvl w:ilvl="0" w:tplc="0809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9" w15:restartNumberingAfterBreak="0">
    <w:nsid w:val="2CB56A4F"/>
    <w:multiLevelType w:val="hybridMultilevel"/>
    <w:tmpl w:val="49AEF70A"/>
    <w:lvl w:ilvl="0" w:tplc="0409000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0" w15:restartNumberingAfterBreak="0">
    <w:nsid w:val="2CCB168A"/>
    <w:multiLevelType w:val="hybridMultilevel"/>
    <w:tmpl w:val="A2D8A6EC"/>
    <w:lvl w:ilvl="0" w:tplc="04090001">
      <w:start w:val="1"/>
      <w:numFmt w:val="bullet"/>
      <w:lvlText w:val=""/>
      <w:lvlJc w:val="left"/>
      <w:pPr>
        <w:tabs>
          <w:tab w:val="num" w:pos="1627"/>
        </w:tabs>
        <w:ind w:left="16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47"/>
        </w:tabs>
        <w:ind w:left="23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7"/>
        </w:tabs>
        <w:ind w:left="30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87"/>
        </w:tabs>
        <w:ind w:left="37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7"/>
        </w:tabs>
        <w:ind w:left="45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7"/>
        </w:tabs>
        <w:ind w:left="52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7"/>
        </w:tabs>
        <w:ind w:left="59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7"/>
        </w:tabs>
        <w:ind w:left="66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7"/>
        </w:tabs>
        <w:ind w:left="7387" w:hanging="360"/>
      </w:pPr>
      <w:rPr>
        <w:rFonts w:ascii="Wingdings" w:hAnsi="Wingdings" w:hint="default"/>
      </w:rPr>
    </w:lvl>
  </w:abstractNum>
  <w:abstractNum w:abstractNumId="11" w15:restartNumberingAfterBreak="0">
    <w:nsid w:val="30F57303"/>
    <w:multiLevelType w:val="hybridMultilevel"/>
    <w:tmpl w:val="1BC49806"/>
    <w:lvl w:ilvl="0" w:tplc="A9D619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1A4C81"/>
    <w:multiLevelType w:val="hybridMultilevel"/>
    <w:tmpl w:val="8E98C560"/>
    <w:lvl w:ilvl="0" w:tplc="D5DE59F2"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32BF0A80"/>
    <w:multiLevelType w:val="hybridMultilevel"/>
    <w:tmpl w:val="321A722E"/>
    <w:lvl w:ilvl="0" w:tplc="2BF26BCA">
      <w:start w:val="1"/>
      <w:numFmt w:val="decimal"/>
      <w:lvlText w:val="%1.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  <w:lvl w:ilvl="1" w:tplc="E1C011E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4" w15:restartNumberingAfterBreak="0">
    <w:nsid w:val="3C3F093C"/>
    <w:multiLevelType w:val="hybridMultilevel"/>
    <w:tmpl w:val="8F948408"/>
    <w:lvl w:ilvl="0" w:tplc="E746305C">
      <w:start w:val="1"/>
      <w:numFmt w:val="decimal"/>
      <w:lvlText w:val="%1."/>
      <w:lvlJc w:val="left"/>
      <w:pPr>
        <w:ind w:left="12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7" w:hanging="360"/>
      </w:pPr>
    </w:lvl>
    <w:lvl w:ilvl="2" w:tplc="0809001B" w:tentative="1">
      <w:start w:val="1"/>
      <w:numFmt w:val="lowerRoman"/>
      <w:lvlText w:val="%3."/>
      <w:lvlJc w:val="right"/>
      <w:pPr>
        <w:ind w:left="2707" w:hanging="180"/>
      </w:pPr>
    </w:lvl>
    <w:lvl w:ilvl="3" w:tplc="0809000F" w:tentative="1">
      <w:start w:val="1"/>
      <w:numFmt w:val="decimal"/>
      <w:lvlText w:val="%4."/>
      <w:lvlJc w:val="left"/>
      <w:pPr>
        <w:ind w:left="3427" w:hanging="360"/>
      </w:pPr>
    </w:lvl>
    <w:lvl w:ilvl="4" w:tplc="08090019" w:tentative="1">
      <w:start w:val="1"/>
      <w:numFmt w:val="lowerLetter"/>
      <w:lvlText w:val="%5."/>
      <w:lvlJc w:val="left"/>
      <w:pPr>
        <w:ind w:left="4147" w:hanging="360"/>
      </w:pPr>
    </w:lvl>
    <w:lvl w:ilvl="5" w:tplc="0809001B" w:tentative="1">
      <w:start w:val="1"/>
      <w:numFmt w:val="lowerRoman"/>
      <w:lvlText w:val="%6."/>
      <w:lvlJc w:val="right"/>
      <w:pPr>
        <w:ind w:left="4867" w:hanging="180"/>
      </w:pPr>
    </w:lvl>
    <w:lvl w:ilvl="6" w:tplc="0809000F" w:tentative="1">
      <w:start w:val="1"/>
      <w:numFmt w:val="decimal"/>
      <w:lvlText w:val="%7."/>
      <w:lvlJc w:val="left"/>
      <w:pPr>
        <w:ind w:left="5587" w:hanging="360"/>
      </w:pPr>
    </w:lvl>
    <w:lvl w:ilvl="7" w:tplc="08090019" w:tentative="1">
      <w:start w:val="1"/>
      <w:numFmt w:val="lowerLetter"/>
      <w:lvlText w:val="%8."/>
      <w:lvlJc w:val="left"/>
      <w:pPr>
        <w:ind w:left="6307" w:hanging="360"/>
      </w:pPr>
    </w:lvl>
    <w:lvl w:ilvl="8" w:tplc="0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5" w15:restartNumberingAfterBreak="0">
    <w:nsid w:val="3D4F442F"/>
    <w:multiLevelType w:val="hybridMultilevel"/>
    <w:tmpl w:val="F0B6155A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4042612B"/>
    <w:multiLevelType w:val="hybridMultilevel"/>
    <w:tmpl w:val="FF40F58C"/>
    <w:lvl w:ilvl="0" w:tplc="08090013">
      <w:start w:val="1"/>
      <w:numFmt w:val="upperRoman"/>
      <w:lvlText w:val="%1."/>
      <w:lvlJc w:val="right"/>
      <w:pPr>
        <w:ind w:left="126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87" w:hanging="360"/>
      </w:pPr>
    </w:lvl>
    <w:lvl w:ilvl="2" w:tplc="0809001B" w:tentative="1">
      <w:start w:val="1"/>
      <w:numFmt w:val="lowerRoman"/>
      <w:lvlText w:val="%3."/>
      <w:lvlJc w:val="right"/>
      <w:pPr>
        <w:ind w:left="2707" w:hanging="180"/>
      </w:pPr>
    </w:lvl>
    <w:lvl w:ilvl="3" w:tplc="0809000F" w:tentative="1">
      <w:start w:val="1"/>
      <w:numFmt w:val="decimal"/>
      <w:lvlText w:val="%4."/>
      <w:lvlJc w:val="left"/>
      <w:pPr>
        <w:ind w:left="3427" w:hanging="360"/>
      </w:pPr>
    </w:lvl>
    <w:lvl w:ilvl="4" w:tplc="08090019" w:tentative="1">
      <w:start w:val="1"/>
      <w:numFmt w:val="lowerLetter"/>
      <w:lvlText w:val="%5."/>
      <w:lvlJc w:val="left"/>
      <w:pPr>
        <w:ind w:left="4147" w:hanging="360"/>
      </w:pPr>
    </w:lvl>
    <w:lvl w:ilvl="5" w:tplc="0809001B" w:tentative="1">
      <w:start w:val="1"/>
      <w:numFmt w:val="lowerRoman"/>
      <w:lvlText w:val="%6."/>
      <w:lvlJc w:val="right"/>
      <w:pPr>
        <w:ind w:left="4867" w:hanging="180"/>
      </w:pPr>
    </w:lvl>
    <w:lvl w:ilvl="6" w:tplc="0809000F" w:tentative="1">
      <w:start w:val="1"/>
      <w:numFmt w:val="decimal"/>
      <w:lvlText w:val="%7."/>
      <w:lvlJc w:val="left"/>
      <w:pPr>
        <w:ind w:left="5587" w:hanging="360"/>
      </w:pPr>
    </w:lvl>
    <w:lvl w:ilvl="7" w:tplc="08090019" w:tentative="1">
      <w:start w:val="1"/>
      <w:numFmt w:val="lowerLetter"/>
      <w:lvlText w:val="%8."/>
      <w:lvlJc w:val="left"/>
      <w:pPr>
        <w:ind w:left="6307" w:hanging="360"/>
      </w:pPr>
    </w:lvl>
    <w:lvl w:ilvl="8" w:tplc="08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17" w15:restartNumberingAfterBreak="0">
    <w:nsid w:val="424524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4C895FC1"/>
    <w:multiLevelType w:val="hybridMultilevel"/>
    <w:tmpl w:val="A074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46770"/>
    <w:multiLevelType w:val="hybridMultilevel"/>
    <w:tmpl w:val="AEAC96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7E12117"/>
    <w:multiLevelType w:val="hybridMultilevel"/>
    <w:tmpl w:val="97AE846C"/>
    <w:lvl w:ilvl="0" w:tplc="C9FC5816">
      <w:start w:val="2"/>
      <w:numFmt w:val="bullet"/>
      <w:lvlText w:val="-"/>
      <w:lvlJc w:val="left"/>
      <w:pPr>
        <w:tabs>
          <w:tab w:val="num" w:pos="2482"/>
        </w:tabs>
        <w:ind w:left="248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2"/>
        </w:tabs>
        <w:ind w:left="32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2"/>
        </w:tabs>
        <w:ind w:left="39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2"/>
        </w:tabs>
        <w:ind w:left="46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2"/>
        </w:tabs>
        <w:ind w:left="53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2"/>
        </w:tabs>
        <w:ind w:left="60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2"/>
        </w:tabs>
        <w:ind w:left="68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2"/>
        </w:tabs>
        <w:ind w:left="75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2"/>
        </w:tabs>
        <w:ind w:left="8242" w:hanging="360"/>
      </w:pPr>
      <w:rPr>
        <w:rFonts w:ascii="Wingdings" w:hAnsi="Wingdings" w:hint="default"/>
      </w:rPr>
    </w:lvl>
  </w:abstractNum>
  <w:abstractNum w:abstractNumId="21" w15:restartNumberingAfterBreak="0">
    <w:nsid w:val="60B01890"/>
    <w:multiLevelType w:val="hybridMultilevel"/>
    <w:tmpl w:val="0B58829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FBE0C28"/>
    <w:multiLevelType w:val="hybridMultilevel"/>
    <w:tmpl w:val="EB64EACE"/>
    <w:lvl w:ilvl="0" w:tplc="48D45E26">
      <w:start w:val="1"/>
      <w:numFmt w:val="bullet"/>
      <w:lvlText w:val=""/>
      <w:lvlJc w:val="left"/>
      <w:pPr>
        <w:tabs>
          <w:tab w:val="num" w:pos="1339"/>
        </w:tabs>
        <w:ind w:left="1339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339"/>
        </w:tabs>
        <w:ind w:left="1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9"/>
        </w:tabs>
        <w:ind w:left="2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9"/>
        </w:tabs>
        <w:ind w:left="2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9"/>
        </w:tabs>
        <w:ind w:left="3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9"/>
        </w:tabs>
        <w:ind w:left="4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9"/>
        </w:tabs>
        <w:ind w:left="4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9"/>
        </w:tabs>
        <w:ind w:left="5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9"/>
        </w:tabs>
        <w:ind w:left="6379" w:hanging="360"/>
      </w:pPr>
      <w:rPr>
        <w:rFonts w:ascii="Wingdings" w:hAnsi="Wingdings" w:hint="default"/>
      </w:rPr>
    </w:lvl>
  </w:abstractNum>
  <w:abstractNum w:abstractNumId="23" w15:restartNumberingAfterBreak="0">
    <w:nsid w:val="7CE22DF8"/>
    <w:multiLevelType w:val="hybridMultilevel"/>
    <w:tmpl w:val="310C16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13"/>
  </w:num>
  <w:num w:numId="9">
    <w:abstractNumId w:val="22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0"/>
  </w:num>
  <w:num w:numId="15">
    <w:abstractNumId w:val="12"/>
  </w:num>
  <w:num w:numId="16">
    <w:abstractNumId w:val="10"/>
  </w:num>
  <w:num w:numId="17">
    <w:abstractNumId w:val="9"/>
  </w:num>
  <w:num w:numId="18">
    <w:abstractNumId w:val="11"/>
  </w:num>
  <w:num w:numId="19">
    <w:abstractNumId w:val="0"/>
  </w:num>
  <w:num w:numId="20">
    <w:abstractNumId w:val="3"/>
  </w:num>
  <w:num w:numId="21">
    <w:abstractNumId w:val="17"/>
  </w:num>
  <w:num w:numId="22">
    <w:abstractNumId w:val="21"/>
  </w:num>
  <w:num w:numId="23">
    <w:abstractNumId w:val="0"/>
  </w:num>
  <w:num w:numId="24">
    <w:abstractNumId w:val="4"/>
  </w:num>
  <w:num w:numId="25">
    <w:abstractNumId w:val="0"/>
  </w:num>
  <w:num w:numId="26">
    <w:abstractNumId w:val="5"/>
  </w:num>
  <w:num w:numId="27">
    <w:abstractNumId w:val="0"/>
  </w:num>
  <w:num w:numId="28">
    <w:abstractNumId w:val="0"/>
  </w:num>
  <w:num w:numId="29">
    <w:abstractNumId w:val="0"/>
    <w:lvlOverride w:ilvl="0">
      <w:startOverride w:val="1"/>
    </w:lvlOverride>
  </w:num>
  <w:num w:numId="30">
    <w:abstractNumId w:val="23"/>
  </w:num>
  <w:num w:numId="31">
    <w:abstractNumId w:val="8"/>
  </w:num>
  <w:num w:numId="32">
    <w:abstractNumId w:val="19"/>
  </w:num>
  <w:num w:numId="33">
    <w:abstractNumId w:val="0"/>
  </w:num>
  <w:num w:numId="34">
    <w:abstractNumId w:val="0"/>
  </w:num>
  <w:num w:numId="35">
    <w:abstractNumId w:val="0"/>
  </w:num>
  <w:num w:numId="36">
    <w:abstractNumId w:val="14"/>
  </w:num>
  <w:num w:numId="37">
    <w:abstractNumId w:val="16"/>
  </w:num>
  <w:num w:numId="38">
    <w:abstractNumId w:val="18"/>
  </w:num>
  <w:num w:numId="39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C36"/>
    <w:rsid w:val="00017D38"/>
    <w:rsid w:val="00023A69"/>
    <w:rsid w:val="000308DA"/>
    <w:rsid w:val="00061564"/>
    <w:rsid w:val="00066BF7"/>
    <w:rsid w:val="00066D39"/>
    <w:rsid w:val="00071D68"/>
    <w:rsid w:val="000750C8"/>
    <w:rsid w:val="000827D5"/>
    <w:rsid w:val="000874FD"/>
    <w:rsid w:val="00091193"/>
    <w:rsid w:val="000A0F7E"/>
    <w:rsid w:val="000B38E0"/>
    <w:rsid w:val="000B4C6E"/>
    <w:rsid w:val="000C59F1"/>
    <w:rsid w:val="000D5653"/>
    <w:rsid w:val="000D670F"/>
    <w:rsid w:val="000E441B"/>
    <w:rsid w:val="000F3BF2"/>
    <w:rsid w:val="00111B31"/>
    <w:rsid w:val="001124AE"/>
    <w:rsid w:val="0011390B"/>
    <w:rsid w:val="0012042E"/>
    <w:rsid w:val="0012249F"/>
    <w:rsid w:val="00127A84"/>
    <w:rsid w:val="00133071"/>
    <w:rsid w:val="001355CF"/>
    <w:rsid w:val="00146481"/>
    <w:rsid w:val="001474EA"/>
    <w:rsid w:val="0016057E"/>
    <w:rsid w:val="00163868"/>
    <w:rsid w:val="00183CB1"/>
    <w:rsid w:val="00193700"/>
    <w:rsid w:val="001B2642"/>
    <w:rsid w:val="001B7D7F"/>
    <w:rsid w:val="001C3B8D"/>
    <w:rsid w:val="001F412C"/>
    <w:rsid w:val="001F725A"/>
    <w:rsid w:val="002176B8"/>
    <w:rsid w:val="00221D3C"/>
    <w:rsid w:val="00244320"/>
    <w:rsid w:val="002511EC"/>
    <w:rsid w:val="00256358"/>
    <w:rsid w:val="002573A8"/>
    <w:rsid w:val="002622DC"/>
    <w:rsid w:val="00264063"/>
    <w:rsid w:val="00267970"/>
    <w:rsid w:val="002752C6"/>
    <w:rsid w:val="00276234"/>
    <w:rsid w:val="002858BB"/>
    <w:rsid w:val="002913C6"/>
    <w:rsid w:val="00292687"/>
    <w:rsid w:val="002A6E3A"/>
    <w:rsid w:val="002B59FB"/>
    <w:rsid w:val="002D26DC"/>
    <w:rsid w:val="002E4B0A"/>
    <w:rsid w:val="002E65F3"/>
    <w:rsid w:val="0031027C"/>
    <w:rsid w:val="00315026"/>
    <w:rsid w:val="003152DA"/>
    <w:rsid w:val="00317B9F"/>
    <w:rsid w:val="003406A3"/>
    <w:rsid w:val="003408D0"/>
    <w:rsid w:val="00353F4C"/>
    <w:rsid w:val="003600CA"/>
    <w:rsid w:val="0036282B"/>
    <w:rsid w:val="003648DC"/>
    <w:rsid w:val="00374914"/>
    <w:rsid w:val="0038202F"/>
    <w:rsid w:val="00384AD0"/>
    <w:rsid w:val="003929F0"/>
    <w:rsid w:val="003A33D1"/>
    <w:rsid w:val="003C778E"/>
    <w:rsid w:val="003D4BF6"/>
    <w:rsid w:val="003E747A"/>
    <w:rsid w:val="003F1199"/>
    <w:rsid w:val="004025A1"/>
    <w:rsid w:val="004066DD"/>
    <w:rsid w:val="00411E24"/>
    <w:rsid w:val="004153C9"/>
    <w:rsid w:val="00430696"/>
    <w:rsid w:val="004321E6"/>
    <w:rsid w:val="00432367"/>
    <w:rsid w:val="00442DAA"/>
    <w:rsid w:val="00454113"/>
    <w:rsid w:val="004608D5"/>
    <w:rsid w:val="00466611"/>
    <w:rsid w:val="00471962"/>
    <w:rsid w:val="004770F2"/>
    <w:rsid w:val="00490243"/>
    <w:rsid w:val="004A39B6"/>
    <w:rsid w:val="004A3EF4"/>
    <w:rsid w:val="004D6F98"/>
    <w:rsid w:val="004E205E"/>
    <w:rsid w:val="004E7587"/>
    <w:rsid w:val="004F7006"/>
    <w:rsid w:val="00503C8D"/>
    <w:rsid w:val="005040D5"/>
    <w:rsid w:val="005168D8"/>
    <w:rsid w:val="00523E7C"/>
    <w:rsid w:val="00531240"/>
    <w:rsid w:val="00532A39"/>
    <w:rsid w:val="00534B9F"/>
    <w:rsid w:val="00535FCA"/>
    <w:rsid w:val="00536DF0"/>
    <w:rsid w:val="0054670C"/>
    <w:rsid w:val="0056091F"/>
    <w:rsid w:val="005625CC"/>
    <w:rsid w:val="005628FA"/>
    <w:rsid w:val="005830AC"/>
    <w:rsid w:val="00586AE9"/>
    <w:rsid w:val="00591220"/>
    <w:rsid w:val="005914B0"/>
    <w:rsid w:val="00593C9F"/>
    <w:rsid w:val="0059614D"/>
    <w:rsid w:val="005A011B"/>
    <w:rsid w:val="005A09C3"/>
    <w:rsid w:val="005C6B75"/>
    <w:rsid w:val="005C7039"/>
    <w:rsid w:val="005C71D4"/>
    <w:rsid w:val="005E1DDD"/>
    <w:rsid w:val="005E20D1"/>
    <w:rsid w:val="005E5267"/>
    <w:rsid w:val="005F53A3"/>
    <w:rsid w:val="00601DED"/>
    <w:rsid w:val="006325C5"/>
    <w:rsid w:val="00635BC4"/>
    <w:rsid w:val="00636E58"/>
    <w:rsid w:val="00646652"/>
    <w:rsid w:val="00657E59"/>
    <w:rsid w:val="00665D67"/>
    <w:rsid w:val="00684F2A"/>
    <w:rsid w:val="0068654F"/>
    <w:rsid w:val="00692DDE"/>
    <w:rsid w:val="006B784B"/>
    <w:rsid w:val="006D190B"/>
    <w:rsid w:val="006E1463"/>
    <w:rsid w:val="006E32B4"/>
    <w:rsid w:val="006E3B9B"/>
    <w:rsid w:val="006E522B"/>
    <w:rsid w:val="006F1AF5"/>
    <w:rsid w:val="006F1D71"/>
    <w:rsid w:val="006F7FC4"/>
    <w:rsid w:val="0074374A"/>
    <w:rsid w:val="00763A09"/>
    <w:rsid w:val="007714AC"/>
    <w:rsid w:val="00780EB9"/>
    <w:rsid w:val="00782E94"/>
    <w:rsid w:val="0079078D"/>
    <w:rsid w:val="00791047"/>
    <w:rsid w:val="0079205E"/>
    <w:rsid w:val="007A0F62"/>
    <w:rsid w:val="007A2426"/>
    <w:rsid w:val="007B0A33"/>
    <w:rsid w:val="007B15F2"/>
    <w:rsid w:val="007B52DB"/>
    <w:rsid w:val="007C1F6C"/>
    <w:rsid w:val="007C63CC"/>
    <w:rsid w:val="007D5817"/>
    <w:rsid w:val="007D581C"/>
    <w:rsid w:val="007D5BED"/>
    <w:rsid w:val="007E6065"/>
    <w:rsid w:val="00815A89"/>
    <w:rsid w:val="008367A7"/>
    <w:rsid w:val="00837010"/>
    <w:rsid w:val="00841096"/>
    <w:rsid w:val="00842B1A"/>
    <w:rsid w:val="00850EA5"/>
    <w:rsid w:val="00854048"/>
    <w:rsid w:val="008579F6"/>
    <w:rsid w:val="00862AFA"/>
    <w:rsid w:val="00866758"/>
    <w:rsid w:val="00873885"/>
    <w:rsid w:val="0088287D"/>
    <w:rsid w:val="0089292C"/>
    <w:rsid w:val="00894183"/>
    <w:rsid w:val="008A32C7"/>
    <w:rsid w:val="008A52A4"/>
    <w:rsid w:val="008C37B8"/>
    <w:rsid w:val="008D015D"/>
    <w:rsid w:val="008D2F31"/>
    <w:rsid w:val="008E38D0"/>
    <w:rsid w:val="008E7549"/>
    <w:rsid w:val="008E7F9A"/>
    <w:rsid w:val="008F27F6"/>
    <w:rsid w:val="009035FC"/>
    <w:rsid w:val="00907F37"/>
    <w:rsid w:val="00920181"/>
    <w:rsid w:val="009341BE"/>
    <w:rsid w:val="00937983"/>
    <w:rsid w:val="0094000B"/>
    <w:rsid w:val="00960C73"/>
    <w:rsid w:val="00962BDB"/>
    <w:rsid w:val="00974661"/>
    <w:rsid w:val="00985FE5"/>
    <w:rsid w:val="00987A3D"/>
    <w:rsid w:val="00996442"/>
    <w:rsid w:val="009A23DF"/>
    <w:rsid w:val="009B487F"/>
    <w:rsid w:val="009B7E0A"/>
    <w:rsid w:val="009D30E7"/>
    <w:rsid w:val="009E1CC9"/>
    <w:rsid w:val="00A000C0"/>
    <w:rsid w:val="00A049A7"/>
    <w:rsid w:val="00A07D30"/>
    <w:rsid w:val="00A12750"/>
    <w:rsid w:val="00A12C36"/>
    <w:rsid w:val="00A13E46"/>
    <w:rsid w:val="00A248A4"/>
    <w:rsid w:val="00A30B8D"/>
    <w:rsid w:val="00A4212E"/>
    <w:rsid w:val="00A4215D"/>
    <w:rsid w:val="00A577B4"/>
    <w:rsid w:val="00A57F71"/>
    <w:rsid w:val="00A6320B"/>
    <w:rsid w:val="00A7403B"/>
    <w:rsid w:val="00A854DA"/>
    <w:rsid w:val="00A877E7"/>
    <w:rsid w:val="00A927BE"/>
    <w:rsid w:val="00A92FFE"/>
    <w:rsid w:val="00AA521A"/>
    <w:rsid w:val="00AA6786"/>
    <w:rsid w:val="00AA732C"/>
    <w:rsid w:val="00AB1AF0"/>
    <w:rsid w:val="00AB7698"/>
    <w:rsid w:val="00AC0A94"/>
    <w:rsid w:val="00AC1886"/>
    <w:rsid w:val="00AD31A9"/>
    <w:rsid w:val="00AD4C8D"/>
    <w:rsid w:val="00AD7A9E"/>
    <w:rsid w:val="00AE0612"/>
    <w:rsid w:val="00AF3AA0"/>
    <w:rsid w:val="00B00267"/>
    <w:rsid w:val="00B03A8A"/>
    <w:rsid w:val="00B1074B"/>
    <w:rsid w:val="00B17B32"/>
    <w:rsid w:val="00B229FB"/>
    <w:rsid w:val="00B335CE"/>
    <w:rsid w:val="00B4141D"/>
    <w:rsid w:val="00B62729"/>
    <w:rsid w:val="00B62B39"/>
    <w:rsid w:val="00B76238"/>
    <w:rsid w:val="00B96034"/>
    <w:rsid w:val="00BA5EA9"/>
    <w:rsid w:val="00BB02C8"/>
    <w:rsid w:val="00BB228E"/>
    <w:rsid w:val="00BB79B7"/>
    <w:rsid w:val="00BC4107"/>
    <w:rsid w:val="00BC5B8C"/>
    <w:rsid w:val="00BC7E21"/>
    <w:rsid w:val="00BD4D80"/>
    <w:rsid w:val="00BD6096"/>
    <w:rsid w:val="00BD6E82"/>
    <w:rsid w:val="00BD7725"/>
    <w:rsid w:val="00BE5024"/>
    <w:rsid w:val="00BE735A"/>
    <w:rsid w:val="00C02624"/>
    <w:rsid w:val="00C050B2"/>
    <w:rsid w:val="00C24FE3"/>
    <w:rsid w:val="00C305D2"/>
    <w:rsid w:val="00C34330"/>
    <w:rsid w:val="00C34F82"/>
    <w:rsid w:val="00C40BF4"/>
    <w:rsid w:val="00C45492"/>
    <w:rsid w:val="00C46B78"/>
    <w:rsid w:val="00C50872"/>
    <w:rsid w:val="00C5121A"/>
    <w:rsid w:val="00C51589"/>
    <w:rsid w:val="00C52B6F"/>
    <w:rsid w:val="00C53A40"/>
    <w:rsid w:val="00C628B7"/>
    <w:rsid w:val="00C664B6"/>
    <w:rsid w:val="00C831B2"/>
    <w:rsid w:val="00C90C9C"/>
    <w:rsid w:val="00C9552A"/>
    <w:rsid w:val="00CA66C1"/>
    <w:rsid w:val="00CC13A3"/>
    <w:rsid w:val="00CC4723"/>
    <w:rsid w:val="00CC610C"/>
    <w:rsid w:val="00CC6C7E"/>
    <w:rsid w:val="00CC7D79"/>
    <w:rsid w:val="00CD03BD"/>
    <w:rsid w:val="00CE4B61"/>
    <w:rsid w:val="00CE63D7"/>
    <w:rsid w:val="00D1347D"/>
    <w:rsid w:val="00D13AD9"/>
    <w:rsid w:val="00D167D7"/>
    <w:rsid w:val="00D16E3A"/>
    <w:rsid w:val="00D20063"/>
    <w:rsid w:val="00D2660E"/>
    <w:rsid w:val="00D27A24"/>
    <w:rsid w:val="00D60277"/>
    <w:rsid w:val="00D610FE"/>
    <w:rsid w:val="00D6418D"/>
    <w:rsid w:val="00D73395"/>
    <w:rsid w:val="00D74C45"/>
    <w:rsid w:val="00D75273"/>
    <w:rsid w:val="00D763CC"/>
    <w:rsid w:val="00D77EC0"/>
    <w:rsid w:val="00D80F9D"/>
    <w:rsid w:val="00D84DA6"/>
    <w:rsid w:val="00D93742"/>
    <w:rsid w:val="00DA5251"/>
    <w:rsid w:val="00DD11BA"/>
    <w:rsid w:val="00DD5A25"/>
    <w:rsid w:val="00DE2FB3"/>
    <w:rsid w:val="00DE5C16"/>
    <w:rsid w:val="00DE7696"/>
    <w:rsid w:val="00E067D1"/>
    <w:rsid w:val="00E07CD2"/>
    <w:rsid w:val="00E11E0F"/>
    <w:rsid w:val="00E239EE"/>
    <w:rsid w:val="00E265EF"/>
    <w:rsid w:val="00E324D2"/>
    <w:rsid w:val="00E43970"/>
    <w:rsid w:val="00E5385C"/>
    <w:rsid w:val="00E56DD1"/>
    <w:rsid w:val="00E57260"/>
    <w:rsid w:val="00E57695"/>
    <w:rsid w:val="00E600DE"/>
    <w:rsid w:val="00E603D3"/>
    <w:rsid w:val="00E62DBB"/>
    <w:rsid w:val="00E656CB"/>
    <w:rsid w:val="00E87E90"/>
    <w:rsid w:val="00EC7DFE"/>
    <w:rsid w:val="00EE0AE8"/>
    <w:rsid w:val="00EE6525"/>
    <w:rsid w:val="00EF10B7"/>
    <w:rsid w:val="00F07F4F"/>
    <w:rsid w:val="00F12499"/>
    <w:rsid w:val="00F15A6A"/>
    <w:rsid w:val="00F376F9"/>
    <w:rsid w:val="00F37A84"/>
    <w:rsid w:val="00F45481"/>
    <w:rsid w:val="00F47C22"/>
    <w:rsid w:val="00F50C21"/>
    <w:rsid w:val="00F52C11"/>
    <w:rsid w:val="00F558DA"/>
    <w:rsid w:val="00F604EC"/>
    <w:rsid w:val="00F62789"/>
    <w:rsid w:val="00F65B21"/>
    <w:rsid w:val="00F705BE"/>
    <w:rsid w:val="00F71995"/>
    <w:rsid w:val="00F72A46"/>
    <w:rsid w:val="00F81689"/>
    <w:rsid w:val="00FA3DD1"/>
    <w:rsid w:val="00FB5BF7"/>
    <w:rsid w:val="00FC10F7"/>
    <w:rsid w:val="00FC5237"/>
    <w:rsid w:val="00FE3D7F"/>
    <w:rsid w:val="00FE5B1B"/>
    <w:rsid w:val="00FF4DBC"/>
    <w:rsid w:val="00FF4F62"/>
    <w:rsid w:val="00FF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694D7E"/>
  <w15:docId w15:val="{D4D4776C-D5E8-4FE1-8892-3B40BC54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07F4F"/>
    <w:pPr>
      <w:keepLines/>
      <w:tabs>
        <w:tab w:val="left" w:pos="1474"/>
        <w:tab w:val="left" w:pos="2041"/>
        <w:tab w:val="left" w:pos="2608"/>
        <w:tab w:val="left" w:pos="3175"/>
        <w:tab w:val="left" w:pos="3742"/>
      </w:tabs>
      <w:spacing w:before="120"/>
      <w:ind w:left="907" w:right="907"/>
      <w:jc w:val="both"/>
    </w:pPr>
    <w:rPr>
      <w:spacing w:val="4"/>
      <w:kern w:val="22"/>
      <w:sz w:val="22"/>
      <w:szCs w:val="22"/>
    </w:rPr>
  </w:style>
  <w:style w:type="paragraph" w:styleId="1">
    <w:name w:val="heading 1"/>
    <w:next w:val="a"/>
    <w:qFormat/>
    <w:rsid w:val="00F07F4F"/>
    <w:pPr>
      <w:keepNext/>
      <w:keepLines/>
      <w:numPr>
        <w:numId w:val="10"/>
      </w:numPr>
      <w:tabs>
        <w:tab w:val="left" w:pos="907"/>
      </w:tabs>
      <w:spacing w:before="360"/>
      <w:outlineLvl w:val="0"/>
    </w:pPr>
    <w:rPr>
      <w:rFonts w:ascii="Arial" w:hAnsi="Arial"/>
      <w:b/>
      <w:bCs/>
      <w:spacing w:val="5"/>
      <w:sz w:val="32"/>
      <w:szCs w:val="32"/>
    </w:rPr>
  </w:style>
  <w:style w:type="paragraph" w:styleId="2">
    <w:name w:val="heading 2"/>
    <w:basedOn w:val="1"/>
    <w:next w:val="a"/>
    <w:qFormat/>
    <w:rsid w:val="00F07F4F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2"/>
    <w:next w:val="a"/>
    <w:qFormat/>
    <w:rsid w:val="00F07F4F"/>
    <w:pPr>
      <w:numPr>
        <w:ilvl w:val="2"/>
      </w:numPr>
      <w:outlineLvl w:val="2"/>
    </w:pPr>
    <w:rPr>
      <w:sz w:val="24"/>
      <w:szCs w:val="24"/>
    </w:rPr>
  </w:style>
  <w:style w:type="paragraph" w:styleId="4">
    <w:name w:val="heading 4"/>
    <w:basedOn w:val="3"/>
    <w:next w:val="a"/>
    <w:qFormat/>
    <w:rsid w:val="00F07F4F"/>
    <w:pPr>
      <w:numPr>
        <w:ilvl w:val="3"/>
      </w:numPr>
      <w:outlineLvl w:val="3"/>
    </w:pPr>
  </w:style>
  <w:style w:type="paragraph" w:styleId="5">
    <w:name w:val="heading 5"/>
    <w:basedOn w:val="4"/>
    <w:next w:val="a"/>
    <w:qFormat/>
    <w:rsid w:val="00F07F4F"/>
    <w:pPr>
      <w:numPr>
        <w:ilvl w:val="4"/>
      </w:numPr>
      <w:tabs>
        <w:tab w:val="left" w:pos="1728"/>
      </w:tabs>
      <w:outlineLvl w:val="4"/>
    </w:pPr>
  </w:style>
  <w:style w:type="paragraph" w:styleId="6">
    <w:name w:val="heading 6"/>
    <w:basedOn w:val="5"/>
    <w:next w:val="a"/>
    <w:qFormat/>
    <w:rsid w:val="00F07F4F"/>
    <w:pPr>
      <w:numPr>
        <w:ilvl w:val="5"/>
      </w:numPr>
      <w:outlineLvl w:val="5"/>
    </w:pPr>
    <w:rPr>
      <w:u w:val="single"/>
    </w:rPr>
  </w:style>
  <w:style w:type="paragraph" w:styleId="7">
    <w:name w:val="heading 7"/>
    <w:basedOn w:val="6"/>
    <w:next w:val="a"/>
    <w:qFormat/>
    <w:rsid w:val="00F07F4F"/>
    <w:pPr>
      <w:numPr>
        <w:ilvl w:val="6"/>
      </w:numPr>
      <w:outlineLvl w:val="6"/>
    </w:pPr>
    <w:rPr>
      <w:i/>
      <w:iCs/>
    </w:rPr>
  </w:style>
  <w:style w:type="paragraph" w:styleId="8">
    <w:name w:val="heading 8"/>
    <w:basedOn w:val="a"/>
    <w:next w:val="a0"/>
    <w:qFormat/>
    <w:rsid w:val="00F07F4F"/>
    <w:pPr>
      <w:numPr>
        <w:ilvl w:val="7"/>
        <w:numId w:val="10"/>
      </w:numPr>
      <w:tabs>
        <w:tab w:val="left" w:pos="1134"/>
      </w:tabs>
      <w:spacing w:before="180"/>
      <w:ind w:left="0"/>
      <w:jc w:val="left"/>
      <w:outlineLvl w:val="7"/>
    </w:pPr>
    <w:rPr>
      <w:i/>
      <w:iCs/>
    </w:rPr>
  </w:style>
  <w:style w:type="paragraph" w:styleId="9">
    <w:name w:val="heading 9"/>
    <w:basedOn w:val="8"/>
    <w:next w:val="a"/>
    <w:qFormat/>
    <w:rsid w:val="00F07F4F"/>
    <w:pPr>
      <w:numPr>
        <w:ilvl w:val="8"/>
      </w:numPr>
      <w:tabs>
        <w:tab w:val="left" w:pos="2268"/>
      </w:tabs>
      <w:spacing w:after="9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rsid w:val="00F07F4F"/>
    <w:pPr>
      <w:spacing w:after="120"/>
    </w:pPr>
  </w:style>
  <w:style w:type="paragraph" w:styleId="a5">
    <w:name w:val="List"/>
    <w:basedOn w:val="a"/>
    <w:rsid w:val="00F07F4F"/>
    <w:pPr>
      <w:ind w:left="568" w:hanging="284"/>
    </w:pPr>
  </w:style>
  <w:style w:type="paragraph" w:styleId="20">
    <w:name w:val="List 2"/>
    <w:basedOn w:val="a"/>
    <w:rsid w:val="00F07F4F"/>
    <w:pPr>
      <w:ind w:left="566" w:hanging="283"/>
    </w:pPr>
  </w:style>
  <w:style w:type="paragraph" w:styleId="a6">
    <w:name w:val="List Bullet"/>
    <w:basedOn w:val="a"/>
    <w:rsid w:val="00F07F4F"/>
    <w:pPr>
      <w:ind w:left="283" w:hanging="283"/>
    </w:pPr>
  </w:style>
  <w:style w:type="paragraph" w:styleId="a7">
    <w:name w:val="List Continue"/>
    <w:basedOn w:val="a"/>
    <w:rsid w:val="00F07F4F"/>
    <w:pPr>
      <w:spacing w:after="120"/>
      <w:ind w:left="283"/>
    </w:pPr>
  </w:style>
  <w:style w:type="paragraph" w:styleId="a8">
    <w:name w:val="Body Text Indent"/>
    <w:basedOn w:val="a"/>
    <w:rsid w:val="00F07F4F"/>
    <w:pPr>
      <w:spacing w:after="120"/>
      <w:ind w:left="283"/>
    </w:pPr>
  </w:style>
  <w:style w:type="paragraph" w:styleId="a0">
    <w:name w:val="Normal Indent"/>
    <w:basedOn w:val="a"/>
    <w:rsid w:val="00F07F4F"/>
    <w:pPr>
      <w:ind w:left="1474"/>
    </w:pPr>
  </w:style>
  <w:style w:type="character" w:styleId="a9">
    <w:name w:val="page number"/>
    <w:basedOn w:val="a1"/>
    <w:rsid w:val="00F07F4F"/>
  </w:style>
  <w:style w:type="paragraph" w:styleId="aa">
    <w:name w:val="header"/>
    <w:rsid w:val="00F07F4F"/>
    <w:pPr>
      <w:pBdr>
        <w:bottom w:val="single" w:sz="6" w:space="3" w:color="auto"/>
      </w:pBdr>
      <w:tabs>
        <w:tab w:val="right" w:pos="8618"/>
      </w:tabs>
    </w:pPr>
    <w:rPr>
      <w:rFonts w:ascii="Arial" w:hAnsi="Arial"/>
    </w:rPr>
  </w:style>
  <w:style w:type="paragraph" w:styleId="ab">
    <w:name w:val="footer"/>
    <w:basedOn w:val="aa"/>
    <w:rsid w:val="00F07F4F"/>
    <w:pPr>
      <w:pBdr>
        <w:top w:val="single" w:sz="6" w:space="3" w:color="auto"/>
        <w:bottom w:val="none" w:sz="0" w:space="0" w:color="auto"/>
      </w:pBdr>
    </w:pPr>
  </w:style>
  <w:style w:type="paragraph" w:styleId="10">
    <w:name w:val="toc 1"/>
    <w:uiPriority w:val="39"/>
    <w:rsid w:val="00F07F4F"/>
    <w:pPr>
      <w:keepNext/>
      <w:tabs>
        <w:tab w:val="left" w:pos="567"/>
        <w:tab w:val="right" w:leader="dot" w:pos="8618"/>
      </w:tabs>
      <w:spacing w:before="180" w:line="300" w:lineRule="exact"/>
      <w:ind w:left="680" w:hanging="680"/>
    </w:pPr>
    <w:rPr>
      <w:rFonts w:ascii="Arial" w:hAnsi="Arial"/>
      <w:b/>
      <w:bCs/>
    </w:rPr>
  </w:style>
  <w:style w:type="paragraph" w:styleId="21">
    <w:name w:val="toc 2"/>
    <w:basedOn w:val="10"/>
    <w:uiPriority w:val="39"/>
    <w:rsid w:val="00F07F4F"/>
    <w:pPr>
      <w:keepNext w:val="0"/>
      <w:spacing w:before="60"/>
      <w:ind w:left="907"/>
    </w:pPr>
    <w:rPr>
      <w:b w:val="0"/>
      <w:bCs w:val="0"/>
    </w:rPr>
  </w:style>
  <w:style w:type="paragraph" w:styleId="30">
    <w:name w:val="toc 3"/>
    <w:basedOn w:val="21"/>
    <w:uiPriority w:val="39"/>
    <w:rsid w:val="00F07F4F"/>
    <w:pPr>
      <w:ind w:left="1134"/>
    </w:pPr>
  </w:style>
  <w:style w:type="paragraph" w:styleId="40">
    <w:name w:val="toc 4"/>
    <w:basedOn w:val="21"/>
    <w:semiHidden/>
    <w:rsid w:val="00F07F4F"/>
    <w:pPr>
      <w:ind w:left="0" w:firstLine="0"/>
    </w:pPr>
  </w:style>
  <w:style w:type="paragraph" w:styleId="50">
    <w:name w:val="toc 5"/>
    <w:basedOn w:val="a"/>
    <w:next w:val="a"/>
    <w:semiHidden/>
    <w:rsid w:val="00F07F4F"/>
    <w:pPr>
      <w:tabs>
        <w:tab w:val="left" w:leader="dot" w:pos="8280"/>
        <w:tab w:val="right" w:pos="8640"/>
      </w:tabs>
      <w:ind w:left="2880" w:right="720"/>
    </w:pPr>
  </w:style>
  <w:style w:type="paragraph" w:styleId="60">
    <w:name w:val="toc 6"/>
    <w:basedOn w:val="a"/>
    <w:next w:val="a"/>
    <w:semiHidden/>
    <w:rsid w:val="00F07F4F"/>
    <w:pPr>
      <w:tabs>
        <w:tab w:val="left" w:leader="dot" w:pos="8280"/>
        <w:tab w:val="right" w:pos="8640"/>
      </w:tabs>
      <w:ind w:left="3600" w:right="720"/>
    </w:pPr>
  </w:style>
  <w:style w:type="paragraph" w:styleId="70">
    <w:name w:val="toc 7"/>
    <w:basedOn w:val="a"/>
    <w:next w:val="a"/>
    <w:semiHidden/>
    <w:rsid w:val="00F07F4F"/>
    <w:pPr>
      <w:tabs>
        <w:tab w:val="left" w:leader="dot" w:pos="8280"/>
        <w:tab w:val="right" w:pos="8640"/>
      </w:tabs>
      <w:ind w:left="4320" w:right="720"/>
    </w:pPr>
  </w:style>
  <w:style w:type="paragraph" w:styleId="80">
    <w:name w:val="toc 8"/>
    <w:basedOn w:val="10"/>
    <w:semiHidden/>
    <w:rsid w:val="00F07F4F"/>
    <w:pPr>
      <w:keepNext w:val="0"/>
    </w:pPr>
    <w:rPr>
      <w:b w:val="0"/>
      <w:bCs w:val="0"/>
    </w:rPr>
  </w:style>
  <w:style w:type="paragraph" w:styleId="90">
    <w:name w:val="toc 9"/>
    <w:basedOn w:val="10"/>
    <w:next w:val="a"/>
    <w:semiHidden/>
    <w:rsid w:val="00F07F4F"/>
    <w:pPr>
      <w:keepNext w:val="0"/>
    </w:pPr>
    <w:rPr>
      <w:b w:val="0"/>
      <w:bCs w:val="0"/>
    </w:rPr>
  </w:style>
  <w:style w:type="paragraph" w:styleId="ac">
    <w:name w:val="footnote text"/>
    <w:semiHidden/>
    <w:rsid w:val="00F07F4F"/>
    <w:pPr>
      <w:tabs>
        <w:tab w:val="left" w:pos="1152"/>
      </w:tabs>
      <w:spacing w:before="180" w:line="300" w:lineRule="exact"/>
      <w:ind w:left="1152" w:hanging="576"/>
    </w:pPr>
  </w:style>
  <w:style w:type="character" w:styleId="ad">
    <w:name w:val="footnote reference"/>
    <w:basedOn w:val="a1"/>
    <w:semiHidden/>
    <w:rsid w:val="00F07F4F"/>
    <w:rPr>
      <w:position w:val="6"/>
      <w:sz w:val="16"/>
      <w:szCs w:val="16"/>
    </w:rPr>
  </w:style>
  <w:style w:type="character" w:styleId="ae">
    <w:name w:val="annotation reference"/>
    <w:basedOn w:val="a1"/>
    <w:semiHidden/>
    <w:rsid w:val="00F07F4F"/>
    <w:rPr>
      <w:sz w:val="16"/>
      <w:szCs w:val="16"/>
    </w:rPr>
  </w:style>
  <w:style w:type="paragraph" w:styleId="af">
    <w:name w:val="annotation text"/>
    <w:basedOn w:val="a"/>
    <w:semiHidden/>
    <w:rsid w:val="00F07F4F"/>
    <w:rPr>
      <w:sz w:val="20"/>
      <w:szCs w:val="20"/>
    </w:rPr>
  </w:style>
  <w:style w:type="paragraph" w:styleId="71">
    <w:name w:val="index 7"/>
    <w:basedOn w:val="a"/>
    <w:next w:val="a"/>
    <w:semiHidden/>
    <w:rsid w:val="00F07F4F"/>
    <w:pPr>
      <w:ind w:left="2160"/>
    </w:pPr>
  </w:style>
  <w:style w:type="paragraph" w:styleId="61">
    <w:name w:val="index 6"/>
    <w:basedOn w:val="a"/>
    <w:next w:val="a"/>
    <w:semiHidden/>
    <w:rsid w:val="00F07F4F"/>
    <w:pPr>
      <w:ind w:left="1800"/>
    </w:pPr>
  </w:style>
  <w:style w:type="paragraph" w:styleId="51">
    <w:name w:val="index 5"/>
    <w:basedOn w:val="22"/>
    <w:semiHidden/>
    <w:rsid w:val="00F07F4F"/>
    <w:pPr>
      <w:ind w:left="1134"/>
    </w:pPr>
  </w:style>
  <w:style w:type="paragraph" w:styleId="41">
    <w:name w:val="index 4"/>
    <w:basedOn w:val="22"/>
    <w:semiHidden/>
    <w:rsid w:val="00F07F4F"/>
    <w:pPr>
      <w:ind w:left="851"/>
    </w:pPr>
  </w:style>
  <w:style w:type="paragraph" w:styleId="31">
    <w:name w:val="index 3"/>
    <w:basedOn w:val="22"/>
    <w:semiHidden/>
    <w:rsid w:val="00F07F4F"/>
    <w:pPr>
      <w:ind w:left="567"/>
    </w:pPr>
  </w:style>
  <w:style w:type="paragraph" w:styleId="22">
    <w:name w:val="index 2"/>
    <w:basedOn w:val="11"/>
    <w:semiHidden/>
    <w:rsid w:val="00F07F4F"/>
    <w:pPr>
      <w:ind w:left="284"/>
    </w:pPr>
  </w:style>
  <w:style w:type="paragraph" w:styleId="11">
    <w:name w:val="index 1"/>
    <w:basedOn w:val="a"/>
    <w:next w:val="a"/>
    <w:semiHidden/>
    <w:rsid w:val="00F07F4F"/>
    <w:pPr>
      <w:ind w:left="0"/>
      <w:jc w:val="left"/>
    </w:pPr>
    <w:rPr>
      <w:sz w:val="20"/>
      <w:szCs w:val="20"/>
    </w:rPr>
  </w:style>
  <w:style w:type="paragraph" w:styleId="af0">
    <w:name w:val="index heading"/>
    <w:basedOn w:val="a"/>
    <w:next w:val="11"/>
    <w:semiHidden/>
    <w:rsid w:val="00F07F4F"/>
    <w:pPr>
      <w:keepNext/>
    </w:pPr>
    <w:rPr>
      <w:b/>
      <w:bCs/>
      <w:sz w:val="28"/>
      <w:szCs w:val="28"/>
    </w:rPr>
  </w:style>
  <w:style w:type="paragraph" w:customStyle="1" w:styleId="List2">
    <w:name w:val="List2"/>
    <w:basedOn w:val="List1"/>
    <w:rsid w:val="00F07F4F"/>
    <w:pPr>
      <w:ind w:left="2041"/>
    </w:pPr>
  </w:style>
  <w:style w:type="paragraph" w:customStyle="1" w:styleId="List1">
    <w:name w:val="List1"/>
    <w:basedOn w:val="a"/>
    <w:rsid w:val="00F07F4F"/>
    <w:pPr>
      <w:ind w:left="1474" w:hanging="567"/>
    </w:pPr>
  </w:style>
  <w:style w:type="paragraph" w:customStyle="1" w:styleId="covertext">
    <w:name w:val="cover text"/>
    <w:basedOn w:val="ChapterTitle"/>
    <w:rsid w:val="00F07F4F"/>
    <w:pPr>
      <w:spacing w:before="5280"/>
    </w:pPr>
    <w:rPr>
      <w:sz w:val="60"/>
      <w:szCs w:val="60"/>
    </w:rPr>
  </w:style>
  <w:style w:type="paragraph" w:customStyle="1" w:styleId="ChapterTitle">
    <w:name w:val="Chapter Title"/>
    <w:rsid w:val="00F07F4F"/>
    <w:pPr>
      <w:keepNext/>
      <w:spacing w:before="360"/>
      <w:jc w:val="center"/>
    </w:pPr>
    <w:rPr>
      <w:rFonts w:ascii="Arial" w:hAnsi="Arial"/>
      <w:b/>
      <w:bCs/>
      <w:spacing w:val="5"/>
      <w:sz w:val="36"/>
      <w:szCs w:val="36"/>
    </w:rPr>
  </w:style>
  <w:style w:type="paragraph" w:customStyle="1" w:styleId="TableTitle">
    <w:name w:val="Table Title"/>
    <w:basedOn w:val="a"/>
    <w:rsid w:val="00F07F4F"/>
    <w:pPr>
      <w:keepNext/>
      <w:spacing w:before="90" w:after="90"/>
      <w:ind w:left="0"/>
      <w:jc w:val="left"/>
    </w:pPr>
    <w:rPr>
      <w:b/>
      <w:bCs/>
    </w:rPr>
  </w:style>
  <w:style w:type="paragraph" w:customStyle="1" w:styleId="LogoManual">
    <w:name w:val="Logo/Manual"/>
    <w:next w:val="FrontCover"/>
    <w:rsid w:val="00F07F4F"/>
    <w:pPr>
      <w:framePr w:hSpace="181" w:wrap="around" w:vAnchor="text" w:hAnchor="text" w:y="1"/>
      <w:jc w:val="right"/>
    </w:pPr>
    <w:rPr>
      <w:b/>
      <w:bCs/>
      <w:sz w:val="100"/>
      <w:szCs w:val="100"/>
    </w:rPr>
  </w:style>
  <w:style w:type="character" w:customStyle="1" w:styleId="courier10">
    <w:name w:val="courier 10"/>
    <w:rsid w:val="00F07F4F"/>
    <w:rPr>
      <w:rFonts w:ascii="Courier" w:hAnsi="Courier"/>
      <w:spacing w:val="5"/>
      <w:kern w:val="20"/>
      <w:position w:val="0"/>
      <w:sz w:val="20"/>
      <w:szCs w:val="20"/>
    </w:rPr>
  </w:style>
  <w:style w:type="paragraph" w:customStyle="1" w:styleId="TableNormal">
    <w:name w:val="TableNormal"/>
    <w:basedOn w:val="a"/>
    <w:rsid w:val="00F07F4F"/>
    <w:pPr>
      <w:tabs>
        <w:tab w:val="left" w:pos="454"/>
        <w:tab w:val="left" w:pos="907"/>
        <w:tab w:val="left" w:pos="1814"/>
        <w:tab w:val="left" w:pos="2268"/>
        <w:tab w:val="left" w:pos="2722"/>
      </w:tabs>
      <w:spacing w:after="120"/>
      <w:ind w:left="0"/>
      <w:jc w:val="left"/>
    </w:pPr>
    <w:rPr>
      <w:sz w:val="20"/>
      <w:szCs w:val="20"/>
    </w:rPr>
  </w:style>
  <w:style w:type="paragraph" w:customStyle="1" w:styleId="Note">
    <w:name w:val="Note"/>
    <w:basedOn w:val="a"/>
    <w:next w:val="a"/>
    <w:rsid w:val="00F07F4F"/>
    <w:pPr>
      <w:shd w:val="clear" w:color="auto" w:fill="FFFF00"/>
      <w:tabs>
        <w:tab w:val="clear" w:pos="1474"/>
        <w:tab w:val="left" w:pos="2268"/>
      </w:tabs>
      <w:spacing w:before="220" w:after="120"/>
      <w:ind w:left="2041" w:hanging="1134"/>
    </w:pPr>
  </w:style>
  <w:style w:type="paragraph" w:customStyle="1" w:styleId="Screen">
    <w:name w:val="Screen"/>
    <w:basedOn w:val="a"/>
    <w:rsid w:val="00F07F4F"/>
    <w:pPr>
      <w:keepNext/>
      <w:pBdr>
        <w:top w:val="single" w:sz="12" w:space="0" w:color="auto" w:shadow="1"/>
        <w:left w:val="single" w:sz="12" w:space="0" w:color="auto" w:shadow="1"/>
        <w:bottom w:val="single" w:sz="12" w:space="0" w:color="auto" w:shadow="1"/>
        <w:right w:val="single" w:sz="12" w:space="0" w:color="auto" w:shadow="1"/>
      </w:pBdr>
      <w:tabs>
        <w:tab w:val="clear" w:pos="1474"/>
        <w:tab w:val="clear" w:pos="2041"/>
        <w:tab w:val="clear" w:pos="2608"/>
        <w:tab w:val="clear" w:pos="3175"/>
        <w:tab w:val="clear" w:pos="3742"/>
      </w:tabs>
      <w:spacing w:before="0"/>
      <w:jc w:val="left"/>
    </w:pPr>
    <w:rPr>
      <w:rFonts w:ascii="Courier" w:hAnsi="Courier"/>
      <w:noProof/>
      <w:spacing w:val="0"/>
      <w:sz w:val="16"/>
      <w:szCs w:val="16"/>
    </w:rPr>
  </w:style>
  <w:style w:type="paragraph" w:customStyle="1" w:styleId="List3Indent">
    <w:name w:val="List3 Indent"/>
    <w:basedOn w:val="List2Indent"/>
    <w:rsid w:val="00F07F4F"/>
    <w:pPr>
      <w:tabs>
        <w:tab w:val="clear" w:pos="3175"/>
        <w:tab w:val="left" w:pos="4309"/>
      </w:tabs>
      <w:ind w:left="4309" w:hanging="2268"/>
    </w:pPr>
  </w:style>
  <w:style w:type="paragraph" w:customStyle="1" w:styleId="Comverse">
    <w:name w:val="Comverse"/>
    <w:basedOn w:val="a"/>
    <w:rsid w:val="00F07F4F"/>
    <w:pPr>
      <w:spacing w:before="6600"/>
      <w:ind w:left="0"/>
      <w:jc w:val="center"/>
    </w:pPr>
    <w:rPr>
      <w:b/>
      <w:bCs/>
      <w:sz w:val="28"/>
      <w:szCs w:val="28"/>
    </w:rPr>
  </w:style>
  <w:style w:type="paragraph" w:customStyle="1" w:styleId="Address">
    <w:name w:val="Address"/>
    <w:basedOn w:val="a"/>
    <w:rsid w:val="00F07F4F"/>
    <w:pPr>
      <w:ind w:left="0"/>
      <w:jc w:val="center"/>
    </w:pPr>
    <w:rPr>
      <w:b/>
      <w:bCs/>
      <w:sz w:val="24"/>
      <w:szCs w:val="24"/>
    </w:rPr>
  </w:style>
  <w:style w:type="paragraph" w:customStyle="1" w:styleId="PicLarge">
    <w:name w:val="Pic Large"/>
    <w:basedOn w:val="a"/>
    <w:rsid w:val="00F07F4F"/>
    <w:pPr>
      <w:keepNext/>
      <w:spacing w:before="240"/>
      <w:ind w:left="0"/>
      <w:jc w:val="left"/>
    </w:pPr>
  </w:style>
  <w:style w:type="paragraph" w:customStyle="1" w:styleId="Caution">
    <w:name w:val="Caution"/>
    <w:basedOn w:val="a"/>
    <w:rsid w:val="00F07F4F"/>
    <w:pPr>
      <w:spacing w:before="2400" w:line="300" w:lineRule="exact"/>
      <w:ind w:left="0"/>
      <w:jc w:val="center"/>
    </w:pPr>
    <w:rPr>
      <w:b/>
      <w:bCs/>
      <w:caps/>
    </w:rPr>
  </w:style>
  <w:style w:type="paragraph" w:customStyle="1" w:styleId="NoticeText">
    <w:name w:val="Notice Text"/>
    <w:basedOn w:val="a"/>
    <w:rsid w:val="00F07F4F"/>
    <w:pPr>
      <w:ind w:left="0"/>
    </w:pPr>
  </w:style>
  <w:style w:type="paragraph" w:customStyle="1" w:styleId="KWNList1">
    <w:name w:val="KWNList1"/>
    <w:basedOn w:val="List1"/>
    <w:next w:val="List1"/>
    <w:rsid w:val="00F07F4F"/>
    <w:pPr>
      <w:keepNext/>
    </w:pPr>
  </w:style>
  <w:style w:type="paragraph" w:customStyle="1" w:styleId="KWNList2">
    <w:name w:val="KWNList2"/>
    <w:basedOn w:val="List2"/>
    <w:next w:val="List2"/>
    <w:rsid w:val="00F07F4F"/>
    <w:pPr>
      <w:keepNext/>
    </w:pPr>
  </w:style>
  <w:style w:type="paragraph" w:customStyle="1" w:styleId="TRILOGO">
    <w:name w:val="TRILOGO"/>
    <w:basedOn w:val="LogoManual"/>
    <w:rsid w:val="00F07F4F"/>
    <w:pPr>
      <w:framePr w:wrap="around"/>
      <w:spacing w:before="5280"/>
    </w:pPr>
    <w:rPr>
      <w:rFonts w:ascii="AvantGarde Bk BT" w:hAnsi="AvantGarde Bk BT"/>
    </w:rPr>
  </w:style>
  <w:style w:type="paragraph" w:customStyle="1" w:styleId="CautionNotice">
    <w:name w:val="Caution/Notice"/>
    <w:basedOn w:val="a"/>
    <w:rsid w:val="00F07F4F"/>
    <w:pPr>
      <w:keepLines w:val="0"/>
      <w:pageBreakBefore/>
      <w:spacing w:before="8640"/>
      <w:ind w:left="0"/>
      <w:jc w:val="center"/>
    </w:pPr>
    <w:rPr>
      <w:b/>
      <w:bCs/>
      <w:caps/>
      <w:sz w:val="32"/>
      <w:szCs w:val="32"/>
    </w:rPr>
  </w:style>
  <w:style w:type="paragraph" w:customStyle="1" w:styleId="PicNormal">
    <w:name w:val="Pic Normal"/>
    <w:basedOn w:val="PicLarge"/>
    <w:next w:val="a"/>
    <w:rsid w:val="00F07F4F"/>
    <w:pPr>
      <w:ind w:left="907"/>
    </w:pPr>
  </w:style>
  <w:style w:type="paragraph" w:customStyle="1" w:styleId="TableCaption">
    <w:name w:val="Table Caption"/>
    <w:basedOn w:val="a"/>
    <w:next w:val="a"/>
    <w:rsid w:val="00F07F4F"/>
    <w:pPr>
      <w:keepNext/>
      <w:tabs>
        <w:tab w:val="left" w:pos="1134"/>
      </w:tabs>
      <w:spacing w:before="180" w:after="60"/>
      <w:ind w:left="1814" w:hanging="907"/>
      <w:jc w:val="left"/>
    </w:pPr>
    <w:rPr>
      <w:i/>
      <w:iCs/>
    </w:rPr>
  </w:style>
  <w:style w:type="paragraph" w:customStyle="1" w:styleId="FigureCaption">
    <w:name w:val="Figure Caption"/>
    <w:basedOn w:val="TableCaption"/>
    <w:next w:val="a"/>
    <w:rsid w:val="00F07F4F"/>
    <w:pPr>
      <w:keepNext w:val="0"/>
      <w:spacing w:after="120"/>
    </w:pPr>
  </w:style>
  <w:style w:type="paragraph" w:customStyle="1" w:styleId="List3">
    <w:name w:val="List3"/>
    <w:basedOn w:val="List2"/>
    <w:rsid w:val="00F07F4F"/>
    <w:pPr>
      <w:ind w:left="2608"/>
    </w:pPr>
  </w:style>
  <w:style w:type="paragraph" w:customStyle="1" w:styleId="ScreenCourier">
    <w:name w:val="Screen Courier"/>
    <w:basedOn w:val="a"/>
    <w:rsid w:val="00F07F4F"/>
    <w:pPr>
      <w:keepNext/>
      <w:tabs>
        <w:tab w:val="clear" w:pos="1474"/>
        <w:tab w:val="clear" w:pos="2041"/>
        <w:tab w:val="clear" w:pos="2608"/>
        <w:tab w:val="clear" w:pos="3175"/>
        <w:tab w:val="clear" w:pos="3742"/>
      </w:tabs>
      <w:jc w:val="left"/>
    </w:pPr>
    <w:rPr>
      <w:rFonts w:ascii="Courier" w:hAnsi="Courier"/>
      <w:noProof/>
      <w:spacing w:val="0"/>
      <w:sz w:val="16"/>
      <w:szCs w:val="16"/>
    </w:rPr>
  </w:style>
  <w:style w:type="paragraph" w:customStyle="1" w:styleId="BulletinTitle">
    <w:name w:val="Bulletin Title"/>
    <w:basedOn w:val="BulletinDescription"/>
    <w:next w:val="BulletinDescription"/>
    <w:rsid w:val="00F07F4F"/>
    <w:rPr>
      <w:rFonts w:ascii="Times" w:hAnsi="Times"/>
      <w:sz w:val="36"/>
      <w:szCs w:val="36"/>
    </w:rPr>
  </w:style>
  <w:style w:type="paragraph" w:styleId="af1">
    <w:name w:val="caption"/>
    <w:basedOn w:val="a"/>
    <w:next w:val="a"/>
    <w:qFormat/>
    <w:rsid w:val="00F07F4F"/>
    <w:pPr>
      <w:spacing w:after="120"/>
    </w:pPr>
    <w:rPr>
      <w:b/>
      <w:bCs/>
    </w:rPr>
  </w:style>
  <w:style w:type="character" w:customStyle="1" w:styleId="courier10bold">
    <w:name w:val="courier 10 bold"/>
    <w:basedOn w:val="courier10"/>
    <w:rsid w:val="00F07F4F"/>
    <w:rPr>
      <w:rFonts w:ascii="Courier" w:hAnsi="Courier"/>
      <w:b/>
      <w:bCs/>
      <w:spacing w:val="5"/>
      <w:kern w:val="20"/>
      <w:position w:val="0"/>
      <w:sz w:val="20"/>
      <w:szCs w:val="20"/>
    </w:rPr>
  </w:style>
  <w:style w:type="paragraph" w:customStyle="1" w:styleId="Notice">
    <w:name w:val="Notice"/>
    <w:basedOn w:val="a"/>
    <w:rsid w:val="00F07F4F"/>
    <w:pPr>
      <w:spacing w:before="5880" w:line="300" w:lineRule="exact"/>
      <w:ind w:left="0"/>
      <w:jc w:val="center"/>
    </w:pPr>
    <w:rPr>
      <w:b/>
      <w:bCs/>
      <w:caps/>
      <w:spacing w:val="5"/>
      <w:sz w:val="28"/>
      <w:szCs w:val="28"/>
    </w:rPr>
  </w:style>
  <w:style w:type="paragraph" w:customStyle="1" w:styleId="HeaderEvenPageLandscape">
    <w:name w:val="HeaderEvenPageLandscape"/>
    <w:basedOn w:val="aa"/>
    <w:rsid w:val="00F07F4F"/>
    <w:pPr>
      <w:tabs>
        <w:tab w:val="clear" w:pos="8618"/>
        <w:tab w:val="right" w:pos="14288"/>
      </w:tabs>
      <w:spacing w:before="600" w:after="360"/>
    </w:pPr>
  </w:style>
  <w:style w:type="paragraph" w:customStyle="1" w:styleId="HeaderOddPageLandscape">
    <w:name w:val="HeaderOddPageLandscape"/>
    <w:basedOn w:val="HeaderEvenPageLandscape"/>
    <w:rsid w:val="00F07F4F"/>
    <w:pPr>
      <w:spacing w:before="1440"/>
    </w:pPr>
  </w:style>
  <w:style w:type="paragraph" w:customStyle="1" w:styleId="FooterEvenPageLandscape">
    <w:name w:val="FooterEvenPageLandscape"/>
    <w:basedOn w:val="ab"/>
    <w:rsid w:val="00F07F4F"/>
    <w:pPr>
      <w:tabs>
        <w:tab w:val="clear" w:pos="8618"/>
        <w:tab w:val="right" w:pos="14288"/>
      </w:tabs>
      <w:spacing w:before="360" w:after="1440"/>
    </w:pPr>
  </w:style>
  <w:style w:type="paragraph" w:customStyle="1" w:styleId="FooterOddPageLandscape">
    <w:name w:val="FooterOddPageLandscape"/>
    <w:basedOn w:val="FooterEvenPageLandscape"/>
    <w:rsid w:val="00F07F4F"/>
    <w:pPr>
      <w:spacing w:after="600"/>
    </w:pPr>
  </w:style>
  <w:style w:type="paragraph" w:customStyle="1" w:styleId="BulletinAddress">
    <w:name w:val="Bulletin Address"/>
    <w:basedOn w:val="a"/>
    <w:rsid w:val="00F07F4F"/>
    <w:pPr>
      <w:keepLines w:val="0"/>
      <w:tabs>
        <w:tab w:val="right" w:pos="8640"/>
      </w:tabs>
      <w:spacing w:before="0"/>
      <w:ind w:left="0"/>
      <w:jc w:val="left"/>
    </w:pPr>
    <w:rPr>
      <w:rFonts w:ascii="Arial" w:hAnsi="Arial"/>
      <w:spacing w:val="0"/>
      <w:kern w:val="0"/>
      <w:sz w:val="14"/>
      <w:szCs w:val="14"/>
    </w:rPr>
  </w:style>
  <w:style w:type="paragraph" w:customStyle="1" w:styleId="BulletinDescription">
    <w:name w:val="Bulletin Description"/>
    <w:basedOn w:val="a"/>
    <w:rsid w:val="00F07F4F"/>
    <w:pPr>
      <w:spacing w:before="180"/>
      <w:ind w:left="0"/>
    </w:pPr>
    <w:rPr>
      <w:spacing w:val="5"/>
      <w:kern w:val="0"/>
    </w:rPr>
  </w:style>
  <w:style w:type="paragraph" w:customStyle="1" w:styleId="BulletinFooter">
    <w:name w:val="Bulletin Footer"/>
    <w:basedOn w:val="ab"/>
    <w:next w:val="BulletinAddress"/>
    <w:rsid w:val="00F07F4F"/>
    <w:pPr>
      <w:pBdr>
        <w:top w:val="none" w:sz="0" w:space="0" w:color="auto"/>
      </w:pBdr>
      <w:tabs>
        <w:tab w:val="clear" w:pos="8618"/>
        <w:tab w:val="center" w:pos="4320"/>
        <w:tab w:val="right" w:pos="8640"/>
      </w:tabs>
    </w:pPr>
    <w:rPr>
      <w:b/>
      <w:bCs/>
      <w:sz w:val="24"/>
      <w:szCs w:val="24"/>
    </w:rPr>
  </w:style>
  <w:style w:type="paragraph" w:customStyle="1" w:styleId="BulletinLogo">
    <w:name w:val="Bulletin Logo"/>
    <w:basedOn w:val="a"/>
    <w:rsid w:val="00F07F4F"/>
    <w:pPr>
      <w:spacing w:before="180"/>
      <w:ind w:left="-2880"/>
    </w:pPr>
    <w:rPr>
      <w:rFonts w:ascii="Times" w:hAnsi="Times"/>
      <w:spacing w:val="5"/>
      <w:kern w:val="0"/>
    </w:rPr>
  </w:style>
  <w:style w:type="paragraph" w:customStyle="1" w:styleId="FrontCover">
    <w:name w:val="Front Cover"/>
    <w:basedOn w:val="a"/>
    <w:rsid w:val="00F07F4F"/>
    <w:pPr>
      <w:keepLines w:val="0"/>
      <w:pBdr>
        <w:bottom w:val="single" w:sz="12" w:space="6" w:color="auto"/>
      </w:pBdr>
      <w:spacing w:before="1440"/>
      <w:ind w:left="-284" w:right="-284"/>
      <w:jc w:val="center"/>
    </w:pPr>
    <w:rPr>
      <w:rFonts w:ascii="Arial" w:hAnsi="Arial"/>
      <w:sz w:val="56"/>
      <w:szCs w:val="56"/>
    </w:rPr>
  </w:style>
  <w:style w:type="paragraph" w:customStyle="1" w:styleId="List4">
    <w:name w:val="List4"/>
    <w:basedOn w:val="List3"/>
    <w:rsid w:val="00F07F4F"/>
    <w:pPr>
      <w:spacing w:line="300" w:lineRule="exact"/>
      <w:ind w:left="3175"/>
    </w:pPr>
  </w:style>
  <w:style w:type="paragraph" w:customStyle="1" w:styleId="TableWrap">
    <w:name w:val="TableWrap"/>
    <w:basedOn w:val="TableNormal"/>
    <w:rsid w:val="00F07F4F"/>
    <w:pPr>
      <w:ind w:left="227" w:hanging="227"/>
    </w:pPr>
  </w:style>
  <w:style w:type="paragraph" w:customStyle="1" w:styleId="List2Indent">
    <w:name w:val="List2 Indent"/>
    <w:basedOn w:val="List2"/>
    <w:rsid w:val="00F07F4F"/>
    <w:pPr>
      <w:tabs>
        <w:tab w:val="clear" w:pos="1474"/>
        <w:tab w:val="clear" w:pos="2041"/>
        <w:tab w:val="clear" w:pos="2608"/>
      </w:tabs>
      <w:ind w:left="3175" w:hanging="1701"/>
    </w:pPr>
  </w:style>
  <w:style w:type="paragraph" w:customStyle="1" w:styleId="List1Indent">
    <w:name w:val="List1 Indent"/>
    <w:basedOn w:val="List1"/>
    <w:rsid w:val="00F07F4F"/>
    <w:pPr>
      <w:tabs>
        <w:tab w:val="clear" w:pos="1474"/>
        <w:tab w:val="clear" w:pos="2041"/>
      </w:tabs>
      <w:ind w:left="2608" w:hanging="1701"/>
    </w:pPr>
  </w:style>
  <w:style w:type="paragraph" w:customStyle="1" w:styleId="FooterFrontMatterCover">
    <w:name w:val="Footer Front Matter Cover"/>
    <w:basedOn w:val="ab"/>
    <w:rsid w:val="00F07F4F"/>
    <w:pPr>
      <w:tabs>
        <w:tab w:val="right" w:pos="3402"/>
        <w:tab w:val="right" w:pos="6237"/>
      </w:tabs>
    </w:pPr>
  </w:style>
  <w:style w:type="paragraph" w:customStyle="1" w:styleId="KWNNormal">
    <w:name w:val="KWNNormal"/>
    <w:basedOn w:val="a"/>
    <w:next w:val="a"/>
    <w:rsid w:val="00F07F4F"/>
    <w:pPr>
      <w:keepNext/>
    </w:pPr>
  </w:style>
  <w:style w:type="paragraph" w:customStyle="1" w:styleId="BulletinCover">
    <w:name w:val="Bulletin Cover"/>
    <w:basedOn w:val="a"/>
    <w:next w:val="a"/>
    <w:rsid w:val="00F07F4F"/>
    <w:pPr>
      <w:spacing w:before="180"/>
      <w:ind w:left="0"/>
      <w:jc w:val="left"/>
    </w:pPr>
    <w:rPr>
      <w:spacing w:val="5"/>
      <w:kern w:val="0"/>
      <w:sz w:val="70"/>
      <w:szCs w:val="70"/>
    </w:rPr>
  </w:style>
  <w:style w:type="paragraph" w:customStyle="1" w:styleId="logoline1">
    <w:name w:val="logo. line 1"/>
    <w:rsid w:val="00F07F4F"/>
    <w:pPr>
      <w:jc w:val="center"/>
    </w:pPr>
    <w:rPr>
      <w:rFonts w:ascii="Umbrella" w:hAnsi="Umbrella"/>
      <w:sz w:val="48"/>
      <w:szCs w:val="48"/>
    </w:rPr>
  </w:style>
  <w:style w:type="paragraph" w:customStyle="1" w:styleId="logoline2">
    <w:name w:val="logo. line 2"/>
    <w:rsid w:val="00F07F4F"/>
    <w:pPr>
      <w:jc w:val="center"/>
    </w:pPr>
    <w:rPr>
      <w:rFonts w:ascii="Bookman" w:hAnsi="Bookman"/>
      <w:i/>
      <w:iCs/>
      <w:sz w:val="24"/>
      <w:szCs w:val="24"/>
    </w:rPr>
  </w:style>
  <w:style w:type="paragraph" w:customStyle="1" w:styleId="logoline3">
    <w:name w:val="logo. line 3"/>
    <w:rsid w:val="00F07F4F"/>
    <w:pPr>
      <w:jc w:val="center"/>
    </w:pPr>
    <w:rPr>
      <w:rFonts w:ascii="Bookman" w:hAnsi="Bookman"/>
    </w:rPr>
  </w:style>
  <w:style w:type="paragraph" w:customStyle="1" w:styleId="logoline4">
    <w:name w:val="logo. line 4"/>
    <w:rsid w:val="00F07F4F"/>
    <w:pPr>
      <w:tabs>
        <w:tab w:val="right" w:pos="8640"/>
      </w:tabs>
    </w:pPr>
    <w:rPr>
      <w:rFonts w:ascii="Bookman" w:hAnsi="Bookman"/>
    </w:rPr>
  </w:style>
  <w:style w:type="paragraph" w:customStyle="1" w:styleId="logoline5">
    <w:name w:val="logo. line 5"/>
    <w:rsid w:val="00F07F4F"/>
    <w:pPr>
      <w:pBdr>
        <w:top w:val="double" w:sz="12" w:space="0" w:color="auto"/>
      </w:pBdr>
      <w:tabs>
        <w:tab w:val="right" w:pos="8640"/>
      </w:tabs>
      <w:spacing w:before="60"/>
    </w:pPr>
    <w:rPr>
      <w:rFonts w:ascii="Bookman" w:hAnsi="Bookman"/>
      <w:sz w:val="24"/>
      <w:szCs w:val="24"/>
    </w:rPr>
  </w:style>
  <w:style w:type="paragraph" w:customStyle="1" w:styleId="List2NoHangIndent">
    <w:name w:val="List2 No Hang Indent"/>
    <w:basedOn w:val="a0"/>
    <w:rsid w:val="00F07F4F"/>
  </w:style>
  <w:style w:type="paragraph" w:customStyle="1" w:styleId="List3NoHangIndent">
    <w:name w:val="List3 No Hang Indent"/>
    <w:basedOn w:val="a"/>
    <w:rsid w:val="00F07F4F"/>
    <w:pPr>
      <w:ind w:left="2041"/>
    </w:pPr>
  </w:style>
  <w:style w:type="paragraph" w:customStyle="1" w:styleId="BulletinLogo0">
    <w:name w:val="BulletinLogo"/>
    <w:basedOn w:val="a"/>
    <w:rsid w:val="00F07F4F"/>
    <w:pPr>
      <w:spacing w:before="0"/>
      <w:ind w:left="0"/>
      <w:jc w:val="right"/>
    </w:pPr>
  </w:style>
  <w:style w:type="paragraph" w:customStyle="1" w:styleId="TableListEnd">
    <w:name w:val="TableListEnd"/>
    <w:basedOn w:val="TableWrap"/>
    <w:rsid w:val="00F07F4F"/>
    <w:pPr>
      <w:spacing w:before="0"/>
    </w:pPr>
  </w:style>
  <w:style w:type="paragraph" w:customStyle="1" w:styleId="TableListMiddle">
    <w:name w:val="TableListMiddle"/>
    <w:basedOn w:val="TableWrap"/>
    <w:rsid w:val="00F07F4F"/>
    <w:pPr>
      <w:spacing w:before="0" w:after="0"/>
    </w:pPr>
  </w:style>
  <w:style w:type="paragraph" w:customStyle="1" w:styleId="TableListStart">
    <w:name w:val="TableListStart"/>
    <w:basedOn w:val="TableListEnd"/>
    <w:next w:val="TableListMiddle"/>
    <w:rsid w:val="00F07F4F"/>
    <w:pPr>
      <w:spacing w:before="120" w:after="0"/>
    </w:pPr>
  </w:style>
  <w:style w:type="paragraph" w:customStyle="1" w:styleId="List4NoHangIndent">
    <w:name w:val="List4 No Hang Indent"/>
    <w:basedOn w:val="a0"/>
    <w:rsid w:val="00F07F4F"/>
    <w:pPr>
      <w:ind w:left="2608"/>
    </w:pPr>
  </w:style>
  <w:style w:type="paragraph" w:customStyle="1" w:styleId="KWNTableNormal">
    <w:name w:val="KWNTableNormal"/>
    <w:basedOn w:val="TableNormal"/>
    <w:next w:val="TableNormal"/>
    <w:rsid w:val="00F07F4F"/>
    <w:pPr>
      <w:keepNext/>
    </w:pPr>
  </w:style>
  <w:style w:type="character" w:customStyle="1" w:styleId="bold">
    <w:name w:val="bold"/>
    <w:basedOn w:val="a1"/>
    <w:rsid w:val="00F07F4F"/>
    <w:rPr>
      <w:b/>
      <w:bCs/>
    </w:rPr>
  </w:style>
  <w:style w:type="paragraph" w:customStyle="1" w:styleId="TableWrap2">
    <w:name w:val="TableWrap2"/>
    <w:basedOn w:val="TableNormal"/>
    <w:rsid w:val="00F07F4F"/>
    <w:pPr>
      <w:ind w:left="567" w:hanging="567"/>
    </w:pPr>
  </w:style>
  <w:style w:type="character" w:styleId="af2">
    <w:name w:val="Hyperlink"/>
    <w:basedOn w:val="a1"/>
    <w:uiPriority w:val="99"/>
    <w:rsid w:val="00F07F4F"/>
    <w:rPr>
      <w:rFonts w:cs="Times"/>
      <w:color w:val="0000FF"/>
      <w:u w:val="single"/>
    </w:rPr>
  </w:style>
  <w:style w:type="paragraph" w:customStyle="1" w:styleId="apenhead">
    <w:name w:val="apenhead"/>
    <w:basedOn w:val="1"/>
    <w:rsid w:val="00F07F4F"/>
    <w:pPr>
      <w:ind w:left="907" w:hanging="907"/>
      <w:outlineLvl w:val="9"/>
    </w:pPr>
  </w:style>
  <w:style w:type="paragraph" w:styleId="23">
    <w:name w:val="Body Text Indent 2"/>
    <w:basedOn w:val="a"/>
    <w:rsid w:val="00F07F4F"/>
    <w:rPr>
      <w:rFonts w:ascii="Arial" w:hAnsi="Arial"/>
      <w:sz w:val="24"/>
      <w:szCs w:val="24"/>
    </w:rPr>
  </w:style>
  <w:style w:type="paragraph" w:styleId="24">
    <w:name w:val="Body Text 2"/>
    <w:basedOn w:val="a"/>
    <w:rsid w:val="00F07F4F"/>
    <w:pPr>
      <w:ind w:left="0"/>
    </w:pPr>
    <w:rPr>
      <w:rFonts w:ascii="Arial" w:hAnsi="Arial"/>
      <w:sz w:val="24"/>
      <w:szCs w:val="24"/>
    </w:rPr>
  </w:style>
  <w:style w:type="paragraph" w:styleId="32">
    <w:name w:val="Body Text Indent 3"/>
    <w:basedOn w:val="a"/>
    <w:rsid w:val="00F07F4F"/>
    <w:pPr>
      <w:keepLines w:val="0"/>
      <w:ind w:left="851"/>
    </w:pPr>
    <w:rPr>
      <w:rFonts w:ascii="Arial" w:hAnsi="Arial"/>
      <w:sz w:val="24"/>
      <w:szCs w:val="24"/>
    </w:rPr>
  </w:style>
  <w:style w:type="character" w:styleId="af3">
    <w:name w:val="FollowedHyperlink"/>
    <w:basedOn w:val="a1"/>
    <w:rsid w:val="00F07F4F"/>
    <w:rPr>
      <w:color w:val="800080"/>
      <w:u w:val="single"/>
    </w:rPr>
  </w:style>
  <w:style w:type="paragraph" w:customStyle="1" w:styleId="coverpage">
    <w:name w:val="cover page"/>
    <w:basedOn w:val="10"/>
    <w:rsid w:val="00F07F4F"/>
    <w:pPr>
      <w:keepNext w:val="0"/>
      <w:tabs>
        <w:tab w:val="clear" w:pos="567"/>
        <w:tab w:val="clear" w:pos="8618"/>
        <w:tab w:val="left" w:pos="720"/>
        <w:tab w:val="left" w:leader="dot" w:pos="8280"/>
        <w:tab w:val="right" w:pos="8640"/>
      </w:tabs>
      <w:spacing w:before="200" w:line="240" w:lineRule="auto"/>
      <w:ind w:left="0" w:right="720" w:firstLine="0"/>
      <w:jc w:val="center"/>
    </w:pPr>
    <w:rPr>
      <w:rFonts w:ascii="Palatino" w:hAnsi="Palatino"/>
      <w:noProof/>
      <w:sz w:val="28"/>
      <w:szCs w:val="28"/>
    </w:rPr>
  </w:style>
  <w:style w:type="table" w:styleId="af4">
    <w:name w:val="Table Grid"/>
    <w:basedOn w:val="a2"/>
    <w:uiPriority w:val="39"/>
    <w:rsid w:val="00EF10B7"/>
    <w:pPr>
      <w:keepLines/>
      <w:tabs>
        <w:tab w:val="left" w:pos="1474"/>
        <w:tab w:val="left" w:pos="2041"/>
        <w:tab w:val="left" w:pos="2608"/>
        <w:tab w:val="left" w:pos="3175"/>
        <w:tab w:val="left" w:pos="3742"/>
      </w:tabs>
      <w:spacing w:before="120"/>
      <w:ind w:left="907" w:right="90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"/>
    <w:semiHidden/>
    <w:rsid w:val="00F07F4F"/>
    <w:rPr>
      <w:rFonts w:ascii="Tahoma" w:hAnsi="Tahoma" w:cs="Tahoma"/>
      <w:sz w:val="16"/>
      <w:szCs w:val="16"/>
    </w:rPr>
  </w:style>
  <w:style w:type="paragraph" w:customStyle="1" w:styleId="Char">
    <w:name w:val="Char"/>
    <w:basedOn w:val="a"/>
    <w:rsid w:val="006325C5"/>
    <w:pPr>
      <w:keepLines w:val="0"/>
      <w:tabs>
        <w:tab w:val="clear" w:pos="1474"/>
        <w:tab w:val="clear" w:pos="2041"/>
        <w:tab w:val="clear" w:pos="2608"/>
        <w:tab w:val="clear" w:pos="3175"/>
        <w:tab w:val="clear" w:pos="3742"/>
      </w:tabs>
      <w:autoSpaceDE w:val="0"/>
      <w:autoSpaceDN w:val="0"/>
      <w:adjustRightInd w:val="0"/>
      <w:spacing w:before="0" w:after="160" w:line="240" w:lineRule="exact"/>
      <w:ind w:left="0" w:right="0"/>
      <w:jc w:val="left"/>
    </w:pPr>
    <w:rPr>
      <w:rFonts w:ascii="Verdana" w:eastAsia="ＭＳ 明朝" w:hAnsi="Verdana" w:cs="Verdana"/>
      <w:spacing w:val="0"/>
      <w:kern w:val="0"/>
      <w:sz w:val="20"/>
      <w:szCs w:val="20"/>
      <w:lang w:val="en-GB" w:bidi="ar-SA"/>
    </w:rPr>
  </w:style>
  <w:style w:type="paragraph" w:customStyle="1" w:styleId="Char1CharCharZnakZnak1">
    <w:name w:val="Char1 Char Char Znak Znak1"/>
    <w:basedOn w:val="a"/>
    <w:rsid w:val="001355CF"/>
    <w:pPr>
      <w:keepLines w:val="0"/>
      <w:widowControl w:val="0"/>
      <w:tabs>
        <w:tab w:val="clear" w:pos="1474"/>
        <w:tab w:val="clear" w:pos="2041"/>
        <w:tab w:val="clear" w:pos="2608"/>
        <w:tab w:val="clear" w:pos="3175"/>
        <w:tab w:val="clear" w:pos="3742"/>
      </w:tabs>
      <w:bidi/>
      <w:adjustRightInd w:val="0"/>
      <w:spacing w:before="0" w:after="160" w:line="240" w:lineRule="exact"/>
      <w:ind w:left="0" w:right="0"/>
      <w:textAlignment w:val="baseline"/>
    </w:pPr>
    <w:rPr>
      <w:spacing w:val="0"/>
      <w:kern w:val="0"/>
      <w:sz w:val="20"/>
      <w:szCs w:val="20"/>
      <w:lang w:val="en-GB"/>
    </w:rPr>
  </w:style>
  <w:style w:type="paragraph" w:customStyle="1" w:styleId="Char1">
    <w:name w:val="Char1"/>
    <w:basedOn w:val="a"/>
    <w:rsid w:val="004E205E"/>
    <w:pPr>
      <w:keepLines w:val="0"/>
      <w:widowControl w:val="0"/>
      <w:tabs>
        <w:tab w:val="clear" w:pos="1474"/>
        <w:tab w:val="clear" w:pos="2041"/>
        <w:tab w:val="clear" w:pos="2608"/>
        <w:tab w:val="clear" w:pos="3175"/>
        <w:tab w:val="clear" w:pos="3742"/>
      </w:tabs>
      <w:bidi/>
      <w:adjustRightInd w:val="0"/>
      <w:spacing w:before="0" w:after="160" w:line="240" w:lineRule="exact"/>
      <w:ind w:left="0" w:right="0"/>
      <w:textAlignment w:val="baseline"/>
    </w:pPr>
    <w:rPr>
      <w:spacing w:val="0"/>
      <w:kern w:val="0"/>
      <w:sz w:val="20"/>
      <w:szCs w:val="20"/>
      <w:lang w:val="en-GB"/>
    </w:rPr>
  </w:style>
  <w:style w:type="character" w:styleId="af6">
    <w:name w:val="Strong"/>
    <w:basedOn w:val="a1"/>
    <w:uiPriority w:val="22"/>
    <w:qFormat/>
    <w:rsid w:val="00E62DBB"/>
    <w:rPr>
      <w:b/>
      <w:bCs/>
    </w:rPr>
  </w:style>
  <w:style w:type="paragraph" w:styleId="af7">
    <w:name w:val="List Paragraph"/>
    <w:basedOn w:val="a"/>
    <w:uiPriority w:val="34"/>
    <w:qFormat/>
    <w:rsid w:val="00534B9F"/>
    <w:pPr>
      <w:ind w:left="720"/>
      <w:contextualSpacing/>
    </w:pPr>
  </w:style>
  <w:style w:type="paragraph" w:customStyle="1" w:styleId="Alerttext">
    <w:name w:val="Alert_text"/>
    <w:basedOn w:val="a"/>
    <w:qFormat/>
    <w:rsid w:val="00F71995"/>
    <w:pPr>
      <w:keepLines w:val="0"/>
      <w:tabs>
        <w:tab w:val="clear" w:pos="1474"/>
        <w:tab w:val="clear" w:pos="2041"/>
        <w:tab w:val="clear" w:pos="2608"/>
        <w:tab w:val="clear" w:pos="3175"/>
        <w:tab w:val="clear" w:pos="3742"/>
      </w:tabs>
      <w:spacing w:before="80" w:after="80"/>
      <w:ind w:left="0" w:right="0"/>
    </w:pPr>
    <w:rPr>
      <w:rFonts w:ascii="Arial" w:eastAsiaTheme="majorEastAsia" w:hAnsi="Arial" w:cstheme="majorBidi"/>
      <w:spacing w:val="0"/>
      <w:kern w:val="0"/>
      <w:sz w:val="20"/>
      <w:lang w:eastAsia="en-GB" w:bidi="en-US"/>
    </w:rPr>
  </w:style>
  <w:style w:type="paragraph" w:styleId="af8">
    <w:name w:val="Revision"/>
    <w:hidden/>
    <w:uiPriority w:val="99"/>
    <w:semiHidden/>
    <w:rsid w:val="00BD6E82"/>
    <w:rPr>
      <w:spacing w:val="4"/>
      <w:kern w:val="2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MSOffice\Templates\style7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D:\MSOffice\Templates\style7a.dot</Template>
  <TotalTime>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AudioDisk</Company>
  <LinksUpToDate>false</LinksUpToDate>
  <CharactersWithSpaces>44</CharactersWithSpaces>
  <SharedDoc>false</SharedDoc>
  <HLinks>
    <vt:vector size="324" baseType="variant">
      <vt:variant>
        <vt:i4>1376317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_Toc152384604</vt:lpwstr>
      </vt:variant>
      <vt:variant>
        <vt:i4>1376317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_Toc152384603</vt:lpwstr>
      </vt:variant>
      <vt:variant>
        <vt:i4>1376317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_Toc152384602</vt:lpwstr>
      </vt:variant>
      <vt:variant>
        <vt:i4>1376317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_Toc152384601</vt:lpwstr>
      </vt:variant>
      <vt:variant>
        <vt:i4>1376317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_Toc152384600</vt:lpwstr>
      </vt:variant>
      <vt:variant>
        <vt:i4>1835070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_Toc152384599</vt:lpwstr>
      </vt:variant>
      <vt:variant>
        <vt:i4>1835070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_Toc152384598</vt:lpwstr>
      </vt:variant>
      <vt:variant>
        <vt:i4>1835070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_Toc152384597</vt:lpwstr>
      </vt:variant>
      <vt:variant>
        <vt:i4>1835070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_Toc152384596</vt:lpwstr>
      </vt:variant>
      <vt:variant>
        <vt:i4>1835070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_Toc152384595</vt:lpwstr>
      </vt:variant>
      <vt:variant>
        <vt:i4>1835070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_Toc152384594</vt:lpwstr>
      </vt:variant>
      <vt:variant>
        <vt:i4>1835070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_Toc152384593</vt:lpwstr>
      </vt:variant>
      <vt:variant>
        <vt:i4>1835070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_Toc152384592</vt:lpwstr>
      </vt:variant>
      <vt:variant>
        <vt:i4>1835070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_Toc152384591</vt:lpwstr>
      </vt:variant>
      <vt:variant>
        <vt:i4>1835070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_Toc152384590</vt:lpwstr>
      </vt:variant>
      <vt:variant>
        <vt:i4>1900606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_Toc152384589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_Toc152384588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_Toc152384587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_Toc152384586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_Toc152384585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_Toc152384584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_Toc152384583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_Toc152384582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_Toc152384581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_Toc152384580</vt:lpwstr>
      </vt:variant>
      <vt:variant>
        <vt:i4>1179710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_Toc152384579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_Toc152384578</vt:lpwstr>
      </vt:variant>
      <vt:variant>
        <vt:i4>1179710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_Toc152384577</vt:lpwstr>
      </vt:variant>
      <vt:variant>
        <vt:i4>1179710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_Toc152384576</vt:lpwstr>
      </vt:variant>
      <vt:variant>
        <vt:i4>1179710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_Toc152384575</vt:lpwstr>
      </vt:variant>
      <vt:variant>
        <vt:i4>1179710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_Toc152384574</vt:lpwstr>
      </vt:variant>
      <vt:variant>
        <vt:i4>1179710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_Toc152384573</vt:lpwstr>
      </vt:variant>
      <vt:variant>
        <vt:i4>1179710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_Toc152384572</vt:lpwstr>
      </vt:variant>
      <vt:variant>
        <vt:i4>1179710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_Toc152384571</vt:lpwstr>
      </vt:variant>
      <vt:variant>
        <vt:i4>1179710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_Toc152384570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_Toc152384569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_Toc152384568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_Toc152384567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_Toc152384566</vt:lpwstr>
      </vt:variant>
      <vt:variant>
        <vt:i4>1245246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_Toc152384565</vt:lpwstr>
      </vt:variant>
      <vt:variant>
        <vt:i4>1245246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_Toc152384564</vt:lpwstr>
      </vt:variant>
      <vt:variant>
        <vt:i4>1245246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_Toc152384563</vt:lpwstr>
      </vt:variant>
      <vt:variant>
        <vt:i4>1245246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_Toc152384562</vt:lpwstr>
      </vt:variant>
      <vt:variant>
        <vt:i4>1245246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_Toc152384561</vt:lpwstr>
      </vt:variant>
      <vt:variant>
        <vt:i4>1245246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_Toc152384560</vt:lpwstr>
      </vt:variant>
      <vt:variant>
        <vt:i4>1048638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_Toc152384559</vt:lpwstr>
      </vt:variant>
      <vt:variant>
        <vt:i4>1048638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_Toc152384558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_Toc152384557</vt:lpwstr>
      </vt:variant>
      <vt:variant>
        <vt:i4>1048638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_Toc152384556</vt:lpwstr>
      </vt:variant>
      <vt:variant>
        <vt:i4>1048638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_Toc152384555</vt:lpwstr>
      </vt:variant>
      <vt:variant>
        <vt:i4>1048638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_Toc152384554</vt:lpwstr>
      </vt:variant>
      <vt:variant>
        <vt:i4>1048638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_Toc152384553</vt:lpwstr>
      </vt:variant>
      <vt:variant>
        <vt:i4>1048638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_Toc152384552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_Toc152384551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Master</dc:creator>
  <cp:lastModifiedBy>Ueki Satoshi</cp:lastModifiedBy>
  <cp:revision>3</cp:revision>
  <cp:lastPrinted>2006-10-24T10:26:00Z</cp:lastPrinted>
  <dcterms:created xsi:type="dcterms:W3CDTF">2016-11-14T12:44:00Z</dcterms:created>
  <dcterms:modified xsi:type="dcterms:W3CDTF">2020-03-08T11:27:00Z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