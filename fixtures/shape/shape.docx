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5A6B" w14:textId="77777777" w:rsidR="000467ED" w:rsidRPr="000467ED" w:rsidRDefault="000467ED" w:rsidP="000467ED">
      <w:pPr>
        <w:rPr>
          <w:rFonts w:ascii="ＭＳ ゴシック" w:hAnsi="ＭＳ ゴシック"/>
        </w:rPr>
      </w:pPr>
    </w:p>
    <w:p w14:paraId="65C882BA" w14:textId="77777777" w:rsidR="000467ED" w:rsidRDefault="000A56C6" w:rsidP="000467ED">
      <w:pPr>
        <w:pStyle w:val="afc"/>
      </w:pPr>
      <w:r>
        <w:rPr>
          <w:noProof/>
        </w:rPr>
        <w:pict w14:anchorId="29316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6.7pt;height:244.8pt;mso-width-percent:0;mso-height-percent:0;mso-width-percent:0;mso-height-percent:0">
            <v:imagedata r:id="rId7" o:title="test"/>
          </v:shape>
        </w:pict>
      </w:r>
      <w:r w:rsidR="000467ED" w:rsidRPr="000467ED">
        <w:rPr>
          <w:rFonts w:hint="eastAsia"/>
        </w:rPr>
        <w:t>記</w:t>
      </w:r>
    </w:p>
    <w:p w14:paraId="584BFAD3" w14:textId="77777777" w:rsidR="005B3A3D" w:rsidRPr="005B3A3D" w:rsidRDefault="005B3A3D" w:rsidP="005B3A3D"/>
    <w:p w14:paraId="1CACB891" w14:textId="183EBED7" w:rsidR="000467ED" w:rsidRPr="000467ED" w:rsidRDefault="000467ED" w:rsidP="000467ED">
      <w:pPr>
        <w:ind w:firstLineChars="100" w:firstLine="235"/>
        <w:rPr>
          <w:rFonts w:ascii="ＭＳ ゴシック" w:hAnsi="ＭＳ ゴシック"/>
        </w:rPr>
      </w:pPr>
    </w:p>
    <w:sectPr w:rsidR="000467ED" w:rsidRPr="000467ED" w:rsidSect="00965966">
      <w:pgSz w:w="12240" w:h="15840" w:code="1"/>
      <w:pgMar w:top="567" w:right="1418" w:bottom="567" w:left="1418" w:header="720" w:footer="720" w:gutter="0"/>
      <w:cols w:space="720"/>
      <w:noEndnote/>
      <w:docGrid w:type="linesAndChars" w:linePitch="326" w:charSpace="30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0C4D" w14:textId="77777777" w:rsidR="000A56C6" w:rsidRDefault="000A56C6" w:rsidP="00C952D4">
      <w:r>
        <w:separator/>
      </w:r>
    </w:p>
  </w:endnote>
  <w:endnote w:type="continuationSeparator" w:id="0">
    <w:p w14:paraId="55A68480" w14:textId="77777777" w:rsidR="000A56C6" w:rsidRDefault="000A56C6" w:rsidP="00C9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BED0" w14:textId="77777777" w:rsidR="000A56C6" w:rsidRDefault="000A56C6" w:rsidP="00C952D4">
      <w:r>
        <w:separator/>
      </w:r>
    </w:p>
  </w:footnote>
  <w:footnote w:type="continuationSeparator" w:id="0">
    <w:p w14:paraId="7DBD3EFF" w14:textId="77777777" w:rsidR="000A56C6" w:rsidRDefault="000A56C6" w:rsidP="00C95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CE26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0868CD6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5B04323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BD88DB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12293E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A5AD75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20FE7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7885B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6F85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E1800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7B51F4"/>
    <w:multiLevelType w:val="multilevel"/>
    <w:tmpl w:val="0302A6FC"/>
    <w:lvl w:ilvl="0">
      <w:start w:val="1"/>
      <w:numFmt w:val="decimalFullWidth"/>
      <w:lvlText w:val="%1"/>
      <w:lvlJc w:val="left"/>
      <w:pPr>
        <w:tabs>
          <w:tab w:val="num" w:pos="400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600"/>
        </w:tabs>
        <w:ind w:left="992" w:hanging="592"/>
      </w:pPr>
      <w:rPr>
        <w:rFonts w:hint="default"/>
      </w:rPr>
    </w:lvl>
    <w:lvl w:ilvl="2">
      <w:start w:val="1"/>
      <w:numFmt w:val="aiueoFullWidth"/>
      <w:lvlText w:val="%3"/>
      <w:lvlJc w:val="left"/>
      <w:pPr>
        <w:tabs>
          <w:tab w:val="num" w:pos="839"/>
        </w:tabs>
        <w:ind w:left="1418" w:hanging="8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03BE3232"/>
    <w:multiLevelType w:val="multilevel"/>
    <w:tmpl w:val="B7026B5E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021" w:hanging="11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247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2" w15:restartNumberingAfterBreak="0">
    <w:nsid w:val="0A686AB6"/>
    <w:multiLevelType w:val="hybridMultilevel"/>
    <w:tmpl w:val="535A2E00"/>
    <w:lvl w:ilvl="0" w:tplc="41083B24">
      <w:start w:val="1"/>
      <w:numFmt w:val="decimalEnclosedCircle"/>
      <w:lvlText w:val="%1"/>
      <w:lvlJc w:val="left"/>
      <w:pPr>
        <w:ind w:left="90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01" w:hanging="480"/>
      </w:pPr>
    </w:lvl>
    <w:lvl w:ilvl="2" w:tplc="04090011" w:tentative="1">
      <w:start w:val="1"/>
      <w:numFmt w:val="decimalEnclosedCircle"/>
      <w:lvlText w:val="%3"/>
      <w:lvlJc w:val="left"/>
      <w:pPr>
        <w:ind w:left="1981" w:hanging="480"/>
      </w:pPr>
    </w:lvl>
    <w:lvl w:ilvl="3" w:tplc="0409000F" w:tentative="1">
      <w:start w:val="1"/>
      <w:numFmt w:val="decimal"/>
      <w:lvlText w:val="%4."/>
      <w:lvlJc w:val="left"/>
      <w:pPr>
        <w:ind w:left="2461" w:hanging="480"/>
      </w:pPr>
    </w:lvl>
    <w:lvl w:ilvl="4" w:tplc="04090017" w:tentative="1">
      <w:start w:val="1"/>
      <w:numFmt w:val="aiueoFullWidth"/>
      <w:lvlText w:val="(%5)"/>
      <w:lvlJc w:val="left"/>
      <w:pPr>
        <w:ind w:left="2941" w:hanging="480"/>
      </w:pPr>
    </w:lvl>
    <w:lvl w:ilvl="5" w:tplc="04090011" w:tentative="1">
      <w:start w:val="1"/>
      <w:numFmt w:val="decimalEnclosedCircle"/>
      <w:lvlText w:val="%6"/>
      <w:lvlJc w:val="left"/>
      <w:pPr>
        <w:ind w:left="3421" w:hanging="480"/>
      </w:pPr>
    </w:lvl>
    <w:lvl w:ilvl="6" w:tplc="0409000F" w:tentative="1">
      <w:start w:val="1"/>
      <w:numFmt w:val="decimal"/>
      <w:lvlText w:val="%7."/>
      <w:lvlJc w:val="left"/>
      <w:pPr>
        <w:ind w:left="3901" w:hanging="480"/>
      </w:pPr>
    </w:lvl>
    <w:lvl w:ilvl="7" w:tplc="04090017" w:tentative="1">
      <w:start w:val="1"/>
      <w:numFmt w:val="aiueoFullWidth"/>
      <w:lvlText w:val="(%8)"/>
      <w:lvlJc w:val="left"/>
      <w:pPr>
        <w:ind w:left="4381" w:hanging="480"/>
      </w:pPr>
    </w:lvl>
    <w:lvl w:ilvl="8" w:tplc="04090011" w:tentative="1">
      <w:start w:val="1"/>
      <w:numFmt w:val="decimalEnclosedCircle"/>
      <w:lvlText w:val="%9"/>
      <w:lvlJc w:val="left"/>
      <w:pPr>
        <w:ind w:left="4861" w:hanging="480"/>
      </w:pPr>
    </w:lvl>
  </w:abstractNum>
  <w:abstractNum w:abstractNumId="13" w15:restartNumberingAfterBreak="0">
    <w:nsid w:val="0BD928B6"/>
    <w:multiLevelType w:val="multilevel"/>
    <w:tmpl w:val="33C0CF88"/>
    <w:lvl w:ilvl="0">
      <w:start w:val="1"/>
      <w:numFmt w:val="upperRoman"/>
      <w:pStyle w:val="1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FullWidth"/>
      <w:pStyle w:val="2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pStyle w:val="3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pStyle w:val="4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pStyle w:val="5"/>
      <w:suff w:val="space"/>
      <w:lvlText w:val="%5"/>
      <w:lvlJc w:val="left"/>
      <w:pPr>
        <w:ind w:left="1021" w:hanging="114"/>
      </w:pPr>
      <w:rPr>
        <w:rFonts w:hint="eastAsia"/>
      </w:rPr>
    </w:lvl>
    <w:lvl w:ilvl="5">
      <w:start w:val="1"/>
      <w:numFmt w:val="decimalEnclosedCircle"/>
      <w:pStyle w:val="6"/>
      <w:suff w:val="nothing"/>
      <w:lvlText w:val="%6 "/>
      <w:lvlJc w:val="left"/>
      <w:pPr>
        <w:ind w:left="1247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4" w15:restartNumberingAfterBreak="0">
    <w:nsid w:val="0CFA74BC"/>
    <w:multiLevelType w:val="hybridMultilevel"/>
    <w:tmpl w:val="8CB6A34A"/>
    <w:lvl w:ilvl="0" w:tplc="0C44FB76">
      <w:start w:val="1"/>
      <w:numFmt w:val="decimalEnclosedCircle"/>
      <w:lvlText w:val="%1"/>
      <w:lvlJc w:val="left"/>
      <w:pPr>
        <w:ind w:left="1078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8" w:hanging="480"/>
      </w:pPr>
    </w:lvl>
    <w:lvl w:ilvl="2" w:tplc="04090011" w:tentative="1">
      <w:start w:val="1"/>
      <w:numFmt w:val="decimalEnclosedCircle"/>
      <w:lvlText w:val="%3"/>
      <w:lvlJc w:val="lef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7" w:tentative="1">
      <w:start w:val="1"/>
      <w:numFmt w:val="aiueoFullWidth"/>
      <w:lvlText w:val="(%5)"/>
      <w:lvlJc w:val="left"/>
      <w:pPr>
        <w:ind w:left="3118" w:hanging="480"/>
      </w:pPr>
    </w:lvl>
    <w:lvl w:ilvl="5" w:tplc="04090011" w:tentative="1">
      <w:start w:val="1"/>
      <w:numFmt w:val="decimalEnclosedCircle"/>
      <w:lvlText w:val="%6"/>
      <w:lvlJc w:val="lef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7" w:tentative="1">
      <w:start w:val="1"/>
      <w:numFmt w:val="aiueoFullWidth"/>
      <w:lvlText w:val="(%8)"/>
      <w:lvlJc w:val="left"/>
      <w:pPr>
        <w:ind w:left="4558" w:hanging="480"/>
      </w:pPr>
    </w:lvl>
    <w:lvl w:ilvl="8" w:tplc="04090011" w:tentative="1">
      <w:start w:val="1"/>
      <w:numFmt w:val="decimalEnclosedCircle"/>
      <w:lvlText w:val="%9"/>
      <w:lvlJc w:val="left"/>
      <w:pPr>
        <w:ind w:left="5038" w:hanging="480"/>
      </w:pPr>
    </w:lvl>
  </w:abstractNum>
  <w:abstractNum w:abstractNumId="15" w15:restartNumberingAfterBreak="0">
    <w:nsid w:val="14122E78"/>
    <w:multiLevelType w:val="multilevel"/>
    <w:tmpl w:val="95C4F07C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361" w:hanging="45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6" w15:restartNumberingAfterBreak="0">
    <w:nsid w:val="147C7F8C"/>
    <w:multiLevelType w:val="multilevel"/>
    <w:tmpl w:val="FA0C35AC"/>
    <w:lvl w:ilvl="0">
      <w:start w:val="1"/>
      <w:numFmt w:val="upperRoman"/>
      <w:lvlText w:val="%1"/>
      <w:lvlJc w:val="left"/>
      <w:pPr>
        <w:tabs>
          <w:tab w:val="num" w:pos="227"/>
        </w:tabs>
        <w:ind w:left="454" w:hanging="454"/>
      </w:pPr>
      <w:rPr>
        <w:rFonts w:hint="eastAsia"/>
      </w:rPr>
    </w:lvl>
    <w:lvl w:ilvl="1">
      <w:start w:val="1"/>
      <w:numFmt w:val="decimalFullWidth"/>
      <w:lvlText w:val="第%2 "/>
      <w:lvlJc w:val="left"/>
      <w:pPr>
        <w:tabs>
          <w:tab w:val="num" w:pos="454"/>
        </w:tabs>
        <w:ind w:left="680" w:hanging="453"/>
      </w:pPr>
      <w:rPr>
        <w:rFonts w:hint="default"/>
      </w:rPr>
    </w:lvl>
    <w:lvl w:ilvl="2">
      <w:start w:val="1"/>
      <w:numFmt w:val="decimalFullWidth"/>
      <w:lvlText w:val="%3"/>
      <w:lvlJc w:val="left"/>
      <w:pPr>
        <w:tabs>
          <w:tab w:val="num" w:pos="680"/>
        </w:tabs>
        <w:ind w:left="907" w:hanging="453"/>
      </w:pPr>
      <w:rPr>
        <w:rFonts w:hint="eastAsia"/>
      </w:rPr>
    </w:lvl>
    <w:lvl w:ilvl="3">
      <w:start w:val="1"/>
      <w:numFmt w:val="decimalFullWidth"/>
      <w:lvlText w:val="(%4) "/>
      <w:lvlJc w:val="left"/>
      <w:pPr>
        <w:tabs>
          <w:tab w:val="num" w:pos="907"/>
        </w:tabs>
        <w:ind w:left="1134" w:hanging="454"/>
      </w:pPr>
      <w:rPr>
        <w:rFonts w:hint="eastAsia"/>
      </w:rPr>
    </w:lvl>
    <w:lvl w:ilvl="4">
      <w:start w:val="1"/>
      <w:numFmt w:val="aiueoFullWidth"/>
      <w:lvlText w:val="%5 "/>
      <w:lvlJc w:val="left"/>
      <w:pPr>
        <w:tabs>
          <w:tab w:val="num" w:pos="1134"/>
        </w:tabs>
        <w:ind w:left="1361" w:hanging="454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1361"/>
        </w:tabs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144559D"/>
    <w:multiLevelType w:val="multilevel"/>
    <w:tmpl w:val="7E8C3E34"/>
    <w:lvl w:ilvl="0">
      <w:start w:val="1"/>
      <w:numFmt w:val="decimalFullWidth"/>
      <w:lvlText w:val="(%1)"/>
      <w:lvlJc w:val="left"/>
      <w:pPr>
        <w:ind w:left="859" w:hanging="50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19" w:hanging="480"/>
      </w:pPr>
    </w:lvl>
    <w:lvl w:ilvl="2">
      <w:start w:val="1"/>
      <w:numFmt w:val="decimalEnclosedCircle"/>
      <w:lvlText w:val="%3"/>
      <w:lvlJc w:val="left"/>
      <w:pPr>
        <w:ind w:left="1799" w:hanging="480"/>
      </w:pPr>
    </w:lvl>
    <w:lvl w:ilvl="3">
      <w:start w:val="1"/>
      <w:numFmt w:val="decimal"/>
      <w:lvlText w:val="%4."/>
      <w:lvlJc w:val="left"/>
      <w:pPr>
        <w:ind w:left="2279" w:hanging="480"/>
      </w:pPr>
    </w:lvl>
    <w:lvl w:ilvl="4">
      <w:start w:val="1"/>
      <w:numFmt w:val="aiueoFullWidth"/>
      <w:lvlText w:val="(%5)"/>
      <w:lvlJc w:val="left"/>
      <w:pPr>
        <w:ind w:left="2759" w:hanging="480"/>
      </w:pPr>
    </w:lvl>
    <w:lvl w:ilvl="5">
      <w:start w:val="1"/>
      <w:numFmt w:val="decimalEnclosedCircle"/>
      <w:lvlText w:val="%6"/>
      <w:lvlJc w:val="left"/>
      <w:pPr>
        <w:ind w:left="3239" w:hanging="480"/>
      </w:pPr>
    </w:lvl>
    <w:lvl w:ilvl="6">
      <w:start w:val="1"/>
      <w:numFmt w:val="decimal"/>
      <w:lvlText w:val="%7."/>
      <w:lvlJc w:val="left"/>
      <w:pPr>
        <w:ind w:left="3719" w:hanging="480"/>
      </w:pPr>
    </w:lvl>
    <w:lvl w:ilvl="7">
      <w:start w:val="1"/>
      <w:numFmt w:val="aiueoFullWidth"/>
      <w:lvlText w:val="(%8)"/>
      <w:lvlJc w:val="left"/>
      <w:pPr>
        <w:ind w:left="4199" w:hanging="480"/>
      </w:pPr>
    </w:lvl>
    <w:lvl w:ilvl="8">
      <w:start w:val="1"/>
      <w:numFmt w:val="decimalEnclosedCircle"/>
      <w:lvlText w:val="%9"/>
      <w:lvlJc w:val="left"/>
      <w:pPr>
        <w:ind w:left="4679" w:hanging="480"/>
      </w:pPr>
    </w:lvl>
  </w:abstractNum>
  <w:abstractNum w:abstractNumId="18" w15:restartNumberingAfterBreak="0">
    <w:nsid w:val="2846336D"/>
    <w:multiLevelType w:val="multilevel"/>
    <w:tmpl w:val="DA58F9E2"/>
    <w:lvl w:ilvl="0">
      <w:start w:val="1"/>
      <w:numFmt w:val="upperRoman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021" w:hanging="11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247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9" w15:restartNumberingAfterBreak="0">
    <w:nsid w:val="292A6DE8"/>
    <w:multiLevelType w:val="multilevel"/>
    <w:tmpl w:val="609461E8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907" w:hanging="45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1134" w:hanging="454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361" w:hanging="45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0FB37CD"/>
    <w:multiLevelType w:val="multilevel"/>
    <w:tmpl w:val="B6265F28"/>
    <w:lvl w:ilvl="0">
      <w:start w:val="1"/>
      <w:numFmt w:val="upperRoman"/>
      <w:lvlText w:val="%1"/>
      <w:lvlJc w:val="left"/>
      <w:pPr>
        <w:tabs>
          <w:tab w:val="num" w:pos="400"/>
        </w:tabs>
        <w:ind w:left="199" w:hanging="199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tabs>
          <w:tab w:val="num" w:pos="600"/>
        </w:tabs>
        <w:ind w:left="992" w:hanging="793"/>
      </w:pPr>
      <w:rPr>
        <w:rFonts w:hint="default"/>
      </w:rPr>
    </w:lvl>
    <w:lvl w:ilvl="2">
      <w:start w:val="1"/>
      <w:numFmt w:val="decimalFullWidth"/>
      <w:lvlText w:val="(%3)"/>
      <w:lvlJc w:val="left"/>
      <w:pPr>
        <w:tabs>
          <w:tab w:val="num" w:pos="839"/>
        </w:tabs>
        <w:ind w:left="1418" w:hanging="987"/>
      </w:pPr>
      <w:rPr>
        <w:rFonts w:hint="eastAsia"/>
      </w:rPr>
    </w:lvl>
    <w:lvl w:ilvl="3">
      <w:start w:val="1"/>
      <w:numFmt w:val="aiueoFullWidth"/>
      <w:lvlText w:val="%4"/>
      <w:lvlJc w:val="left"/>
      <w:pPr>
        <w:tabs>
          <w:tab w:val="num" w:pos="1276"/>
        </w:tabs>
        <w:ind w:left="1985" w:hanging="709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1036C69"/>
    <w:multiLevelType w:val="multilevel"/>
    <w:tmpl w:val="AEF0A7E4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021" w:hanging="11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361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22" w15:restartNumberingAfterBreak="0">
    <w:nsid w:val="3A672E96"/>
    <w:multiLevelType w:val="multilevel"/>
    <w:tmpl w:val="4C585BD0"/>
    <w:lvl w:ilvl="0">
      <w:start w:val="1"/>
      <w:numFmt w:val="decimalFullWidth"/>
      <w:lvlText w:val="%1"/>
      <w:lvlJc w:val="left"/>
      <w:pPr>
        <w:tabs>
          <w:tab w:val="num" w:pos="400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600"/>
        </w:tabs>
        <w:ind w:left="992" w:hanging="592"/>
      </w:pPr>
      <w:rPr>
        <w:rFonts w:hint="default"/>
      </w:rPr>
    </w:lvl>
    <w:lvl w:ilvl="2">
      <w:start w:val="1"/>
      <w:numFmt w:val="aiueoFullWidth"/>
      <w:lvlText w:val="%3"/>
      <w:lvlJc w:val="left"/>
      <w:pPr>
        <w:tabs>
          <w:tab w:val="num" w:pos="839"/>
        </w:tabs>
        <w:ind w:left="1418" w:hanging="8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E1D2E34"/>
    <w:multiLevelType w:val="multilevel"/>
    <w:tmpl w:val="55FE63FE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021" w:hanging="11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474" w:hanging="3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24" w15:restartNumberingAfterBreak="0">
    <w:nsid w:val="3F5F62BC"/>
    <w:multiLevelType w:val="multilevel"/>
    <w:tmpl w:val="DDD023E0"/>
    <w:lvl w:ilvl="0">
      <w:start w:val="1"/>
      <w:numFmt w:val="decimalFullWidth"/>
      <w:lvlText w:val="%1"/>
      <w:lvlJc w:val="left"/>
      <w:pPr>
        <w:tabs>
          <w:tab w:val="num" w:pos="113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403"/>
        </w:tabs>
        <w:ind w:left="992" w:hanging="592"/>
      </w:pPr>
      <w:rPr>
        <w:rFonts w:hint="default"/>
      </w:rPr>
    </w:lvl>
    <w:lvl w:ilvl="2">
      <w:start w:val="1"/>
      <w:numFmt w:val="aiueoFullWidth"/>
      <w:lvlText w:val="%3"/>
      <w:lvlJc w:val="left"/>
      <w:pPr>
        <w:tabs>
          <w:tab w:val="num" w:pos="840"/>
        </w:tabs>
        <w:ind w:left="1418" w:hanging="8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3F816C35"/>
    <w:multiLevelType w:val="multilevel"/>
    <w:tmpl w:val="8AFEAC00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1134" w:hanging="454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361" w:hanging="45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26" w15:restartNumberingAfterBreak="0">
    <w:nsid w:val="433A51F6"/>
    <w:multiLevelType w:val="multilevel"/>
    <w:tmpl w:val="F44CCFC2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021" w:hanging="11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27" w15:restartNumberingAfterBreak="0">
    <w:nsid w:val="44A104C3"/>
    <w:multiLevelType w:val="multilevel"/>
    <w:tmpl w:val="DBB8DE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92"/>
      </w:pPr>
      <w:rPr>
        <w:rFonts w:hint="default"/>
      </w:rPr>
    </w:lvl>
    <w:lvl w:ilvl="2">
      <w:start w:val="1"/>
      <w:numFmt w:val="none"/>
      <w:lvlText w:val="ア"/>
      <w:lvlJc w:val="left"/>
      <w:pPr>
        <w:ind w:left="1418" w:hanging="8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456E4C57"/>
    <w:multiLevelType w:val="hybridMultilevel"/>
    <w:tmpl w:val="F7449348"/>
    <w:lvl w:ilvl="0" w:tplc="A8B0E81C">
      <w:start w:val="2"/>
      <w:numFmt w:val="bullet"/>
      <w:lvlText w:val="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  <w:color w:val="auto"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9" w15:restartNumberingAfterBreak="0">
    <w:nsid w:val="459B0E2F"/>
    <w:multiLevelType w:val="hybridMultilevel"/>
    <w:tmpl w:val="0AE44CE0"/>
    <w:lvl w:ilvl="0" w:tplc="70921078">
      <w:start w:val="1"/>
      <w:numFmt w:val="decimalFullWidth"/>
      <w:lvlText w:val="(%1)"/>
      <w:lvlJc w:val="left"/>
      <w:pPr>
        <w:ind w:left="859" w:hanging="50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19" w:hanging="480"/>
      </w:pPr>
    </w:lvl>
    <w:lvl w:ilvl="2" w:tplc="04090011" w:tentative="1">
      <w:start w:val="1"/>
      <w:numFmt w:val="decimalEnclosedCircle"/>
      <w:lvlText w:val="%3"/>
      <w:lvlJc w:val="left"/>
      <w:pPr>
        <w:ind w:left="1799" w:hanging="480"/>
      </w:pPr>
    </w:lvl>
    <w:lvl w:ilvl="3" w:tplc="0409000F" w:tentative="1">
      <w:start w:val="1"/>
      <w:numFmt w:val="decimal"/>
      <w:lvlText w:val="%4."/>
      <w:lvlJc w:val="left"/>
      <w:pPr>
        <w:ind w:left="2279" w:hanging="480"/>
      </w:pPr>
    </w:lvl>
    <w:lvl w:ilvl="4" w:tplc="04090017" w:tentative="1">
      <w:start w:val="1"/>
      <w:numFmt w:val="aiueoFullWidth"/>
      <w:lvlText w:val="(%5)"/>
      <w:lvlJc w:val="left"/>
      <w:pPr>
        <w:ind w:left="2759" w:hanging="480"/>
      </w:pPr>
    </w:lvl>
    <w:lvl w:ilvl="5" w:tplc="04090011" w:tentative="1">
      <w:start w:val="1"/>
      <w:numFmt w:val="decimalEnclosedCircle"/>
      <w:lvlText w:val="%6"/>
      <w:lvlJc w:val="left"/>
      <w:pPr>
        <w:ind w:left="3239" w:hanging="480"/>
      </w:pPr>
    </w:lvl>
    <w:lvl w:ilvl="6" w:tplc="0409000F" w:tentative="1">
      <w:start w:val="1"/>
      <w:numFmt w:val="decimal"/>
      <w:lvlText w:val="%7."/>
      <w:lvlJc w:val="left"/>
      <w:pPr>
        <w:ind w:left="3719" w:hanging="480"/>
      </w:pPr>
    </w:lvl>
    <w:lvl w:ilvl="7" w:tplc="04090017" w:tentative="1">
      <w:start w:val="1"/>
      <w:numFmt w:val="aiueoFullWidth"/>
      <w:lvlText w:val="(%8)"/>
      <w:lvlJc w:val="left"/>
      <w:pPr>
        <w:ind w:left="4199" w:hanging="480"/>
      </w:pPr>
    </w:lvl>
    <w:lvl w:ilvl="8" w:tplc="04090011" w:tentative="1">
      <w:start w:val="1"/>
      <w:numFmt w:val="decimalEnclosedCircle"/>
      <w:lvlText w:val="%9"/>
      <w:lvlJc w:val="left"/>
      <w:pPr>
        <w:ind w:left="4679" w:hanging="480"/>
      </w:pPr>
    </w:lvl>
  </w:abstractNum>
  <w:abstractNum w:abstractNumId="30" w15:restartNumberingAfterBreak="0">
    <w:nsid w:val="45A45B27"/>
    <w:multiLevelType w:val="multilevel"/>
    <w:tmpl w:val="81146D06"/>
    <w:lvl w:ilvl="0">
      <w:start w:val="1"/>
      <w:numFmt w:val="upperRoman"/>
      <w:lvlText w:val="%1"/>
      <w:lvlJc w:val="left"/>
      <w:pPr>
        <w:tabs>
          <w:tab w:val="num" w:pos="227"/>
        </w:tabs>
        <w:ind w:left="454" w:hanging="454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tabs>
          <w:tab w:val="num" w:pos="454"/>
        </w:tabs>
        <w:ind w:left="680" w:hanging="453"/>
      </w:pPr>
      <w:rPr>
        <w:rFonts w:hint="default"/>
      </w:rPr>
    </w:lvl>
    <w:lvl w:ilvl="2">
      <w:start w:val="1"/>
      <w:numFmt w:val="decimalFullWidth"/>
      <w:lvlText w:val="(%3)"/>
      <w:lvlJc w:val="left"/>
      <w:pPr>
        <w:tabs>
          <w:tab w:val="num" w:pos="680"/>
        </w:tabs>
        <w:ind w:left="907" w:hanging="453"/>
      </w:pPr>
      <w:rPr>
        <w:rFonts w:hint="eastAsia"/>
      </w:rPr>
    </w:lvl>
    <w:lvl w:ilvl="3">
      <w:start w:val="1"/>
      <w:numFmt w:val="aiueoFullWidth"/>
      <w:lvlText w:val="%4"/>
      <w:lvlJc w:val="left"/>
      <w:pPr>
        <w:tabs>
          <w:tab w:val="num" w:pos="907"/>
        </w:tabs>
        <w:ind w:left="1134" w:hanging="454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tabs>
          <w:tab w:val="num" w:pos="1134"/>
        </w:tabs>
        <w:ind w:left="1361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45A87B56"/>
    <w:multiLevelType w:val="hybridMultilevel"/>
    <w:tmpl w:val="7E8C3E34"/>
    <w:lvl w:ilvl="0" w:tplc="7FBE2144">
      <w:start w:val="1"/>
      <w:numFmt w:val="decimalFullWidth"/>
      <w:lvlText w:val="(%1)"/>
      <w:lvlJc w:val="left"/>
      <w:pPr>
        <w:ind w:left="859" w:hanging="50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19" w:hanging="480"/>
      </w:pPr>
    </w:lvl>
    <w:lvl w:ilvl="2" w:tplc="04090011">
      <w:start w:val="1"/>
      <w:numFmt w:val="decimalEnclosedCircle"/>
      <w:lvlText w:val="%3"/>
      <w:lvlJc w:val="left"/>
      <w:pPr>
        <w:ind w:left="1799" w:hanging="480"/>
      </w:pPr>
    </w:lvl>
    <w:lvl w:ilvl="3" w:tplc="0409000F" w:tentative="1">
      <w:start w:val="1"/>
      <w:numFmt w:val="decimal"/>
      <w:lvlText w:val="%4."/>
      <w:lvlJc w:val="left"/>
      <w:pPr>
        <w:ind w:left="2279" w:hanging="480"/>
      </w:pPr>
    </w:lvl>
    <w:lvl w:ilvl="4" w:tplc="04090017" w:tentative="1">
      <w:start w:val="1"/>
      <w:numFmt w:val="aiueoFullWidth"/>
      <w:lvlText w:val="(%5)"/>
      <w:lvlJc w:val="left"/>
      <w:pPr>
        <w:ind w:left="2759" w:hanging="480"/>
      </w:pPr>
    </w:lvl>
    <w:lvl w:ilvl="5" w:tplc="04090011" w:tentative="1">
      <w:start w:val="1"/>
      <w:numFmt w:val="decimalEnclosedCircle"/>
      <w:lvlText w:val="%6"/>
      <w:lvlJc w:val="left"/>
      <w:pPr>
        <w:ind w:left="3239" w:hanging="480"/>
      </w:pPr>
    </w:lvl>
    <w:lvl w:ilvl="6" w:tplc="0409000F" w:tentative="1">
      <w:start w:val="1"/>
      <w:numFmt w:val="decimal"/>
      <w:lvlText w:val="%7."/>
      <w:lvlJc w:val="left"/>
      <w:pPr>
        <w:ind w:left="3719" w:hanging="480"/>
      </w:pPr>
    </w:lvl>
    <w:lvl w:ilvl="7" w:tplc="04090017" w:tentative="1">
      <w:start w:val="1"/>
      <w:numFmt w:val="aiueoFullWidth"/>
      <w:lvlText w:val="(%8)"/>
      <w:lvlJc w:val="left"/>
      <w:pPr>
        <w:ind w:left="4199" w:hanging="480"/>
      </w:pPr>
    </w:lvl>
    <w:lvl w:ilvl="8" w:tplc="04090011" w:tentative="1">
      <w:start w:val="1"/>
      <w:numFmt w:val="decimalEnclosedCircle"/>
      <w:lvlText w:val="%9"/>
      <w:lvlJc w:val="left"/>
      <w:pPr>
        <w:ind w:left="4679" w:hanging="480"/>
      </w:pPr>
    </w:lvl>
  </w:abstractNum>
  <w:abstractNum w:abstractNumId="32" w15:restartNumberingAfterBreak="0">
    <w:nsid w:val="49741F51"/>
    <w:multiLevelType w:val="multilevel"/>
    <w:tmpl w:val="EC8EC720"/>
    <w:lvl w:ilvl="0">
      <w:start w:val="1"/>
      <w:numFmt w:val="upperRoman"/>
      <w:lvlText w:val="%1"/>
      <w:lvlJc w:val="left"/>
      <w:pPr>
        <w:tabs>
          <w:tab w:val="num" w:pos="227"/>
        </w:tabs>
        <w:ind w:left="454" w:hanging="454"/>
      </w:pPr>
      <w:rPr>
        <w:rFonts w:hint="eastAsia"/>
      </w:rPr>
    </w:lvl>
    <w:lvl w:ilvl="1">
      <w:start w:val="1"/>
      <w:numFmt w:val="decimalFullWidth"/>
      <w:lvlText w:val="第%2 "/>
      <w:lvlJc w:val="left"/>
      <w:pPr>
        <w:tabs>
          <w:tab w:val="num" w:pos="454"/>
        </w:tabs>
        <w:ind w:left="680" w:hanging="453"/>
      </w:pPr>
      <w:rPr>
        <w:rFonts w:hint="default"/>
      </w:rPr>
    </w:lvl>
    <w:lvl w:ilvl="2">
      <w:start w:val="1"/>
      <w:numFmt w:val="decimalFullWidth"/>
      <w:lvlText w:val="(%3) "/>
      <w:lvlJc w:val="left"/>
      <w:pPr>
        <w:tabs>
          <w:tab w:val="num" w:pos="680"/>
        </w:tabs>
        <w:ind w:left="907" w:hanging="453"/>
      </w:pPr>
      <w:rPr>
        <w:rFonts w:hint="eastAsia"/>
      </w:rPr>
    </w:lvl>
    <w:lvl w:ilvl="3">
      <w:start w:val="1"/>
      <w:numFmt w:val="aiueoFullWidth"/>
      <w:lvlText w:val="%4 "/>
      <w:lvlJc w:val="left"/>
      <w:pPr>
        <w:tabs>
          <w:tab w:val="num" w:pos="907"/>
        </w:tabs>
        <w:ind w:left="1134" w:hanging="454"/>
      </w:pPr>
      <w:rPr>
        <w:rFonts w:hint="eastAsia"/>
      </w:rPr>
    </w:lvl>
    <w:lvl w:ilvl="4">
      <w:start w:val="1"/>
      <w:numFmt w:val="decimalEnclosedCircle"/>
      <w:lvlText w:val="%5 "/>
      <w:lvlJc w:val="left"/>
      <w:pPr>
        <w:tabs>
          <w:tab w:val="num" w:pos="1134"/>
        </w:tabs>
        <w:ind w:left="1361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52E141F0"/>
    <w:multiLevelType w:val="hybridMultilevel"/>
    <w:tmpl w:val="8CB6A34A"/>
    <w:lvl w:ilvl="0" w:tplc="0C44FB7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4" w15:restartNumberingAfterBreak="0">
    <w:nsid w:val="54335EDE"/>
    <w:multiLevelType w:val="multilevel"/>
    <w:tmpl w:val="D0225A94"/>
    <w:lvl w:ilvl="0">
      <w:start w:val="1"/>
      <w:numFmt w:val="decimalFullWidth"/>
      <w:lvlText w:val="(%1)"/>
      <w:lvlJc w:val="left"/>
      <w:pPr>
        <w:tabs>
          <w:tab w:val="num" w:pos="1190"/>
        </w:tabs>
        <w:ind w:left="119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10"/>
        </w:tabs>
        <w:ind w:left="1310" w:hanging="420"/>
      </w:pPr>
    </w:lvl>
    <w:lvl w:ilvl="2">
      <w:start w:val="1"/>
      <w:numFmt w:val="decimalEnclosedCircle"/>
      <w:lvlText w:val="%3"/>
      <w:lvlJc w:val="left"/>
      <w:pPr>
        <w:tabs>
          <w:tab w:val="num" w:pos="1730"/>
        </w:tabs>
        <w:ind w:left="1730" w:hanging="42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>
      <w:start w:val="1"/>
      <w:numFmt w:val="aiueoFullWidth"/>
      <w:lvlText w:val="(%5)"/>
      <w:lvlJc w:val="left"/>
      <w:pPr>
        <w:tabs>
          <w:tab w:val="num" w:pos="2570"/>
        </w:tabs>
        <w:ind w:left="2570" w:hanging="420"/>
      </w:pPr>
    </w:lvl>
    <w:lvl w:ilvl="5">
      <w:start w:val="1"/>
      <w:numFmt w:val="decimalEnclosedCircle"/>
      <w:lvlText w:val="%6"/>
      <w:lvlJc w:val="left"/>
      <w:pPr>
        <w:tabs>
          <w:tab w:val="num" w:pos="2990"/>
        </w:tabs>
        <w:ind w:left="2990" w:hanging="420"/>
      </w:pPr>
    </w:lvl>
    <w:lvl w:ilvl="6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>
      <w:start w:val="1"/>
      <w:numFmt w:val="aiueoFullWidth"/>
      <w:lvlText w:val="(%8)"/>
      <w:lvlJc w:val="left"/>
      <w:pPr>
        <w:tabs>
          <w:tab w:val="num" w:pos="3830"/>
        </w:tabs>
        <w:ind w:left="3830" w:hanging="420"/>
      </w:pPr>
    </w:lvl>
    <w:lvl w:ilvl="8">
      <w:start w:val="1"/>
      <w:numFmt w:val="decimalEnclosedCircle"/>
      <w:lvlText w:val="%9"/>
      <w:lvlJc w:val="left"/>
      <w:pPr>
        <w:tabs>
          <w:tab w:val="num" w:pos="4250"/>
        </w:tabs>
        <w:ind w:left="4250" w:hanging="420"/>
      </w:pPr>
    </w:lvl>
  </w:abstractNum>
  <w:abstractNum w:abstractNumId="35" w15:restartNumberingAfterBreak="0">
    <w:nsid w:val="54A75EB7"/>
    <w:multiLevelType w:val="multilevel"/>
    <w:tmpl w:val="81146D06"/>
    <w:lvl w:ilvl="0">
      <w:start w:val="1"/>
      <w:numFmt w:val="upperRoman"/>
      <w:lvlText w:val="%1"/>
      <w:lvlJc w:val="left"/>
      <w:pPr>
        <w:tabs>
          <w:tab w:val="num" w:pos="227"/>
        </w:tabs>
        <w:ind w:left="454" w:hanging="454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tabs>
          <w:tab w:val="num" w:pos="454"/>
        </w:tabs>
        <w:ind w:left="680" w:hanging="453"/>
      </w:pPr>
      <w:rPr>
        <w:rFonts w:hint="default"/>
      </w:rPr>
    </w:lvl>
    <w:lvl w:ilvl="2">
      <w:start w:val="1"/>
      <w:numFmt w:val="decimalFullWidth"/>
      <w:lvlText w:val="(%3)"/>
      <w:lvlJc w:val="left"/>
      <w:pPr>
        <w:tabs>
          <w:tab w:val="num" w:pos="680"/>
        </w:tabs>
        <w:ind w:left="907" w:hanging="453"/>
      </w:pPr>
      <w:rPr>
        <w:rFonts w:hint="eastAsia"/>
      </w:rPr>
    </w:lvl>
    <w:lvl w:ilvl="3">
      <w:start w:val="1"/>
      <w:numFmt w:val="aiueoFullWidth"/>
      <w:lvlText w:val="%4"/>
      <w:lvlJc w:val="left"/>
      <w:pPr>
        <w:tabs>
          <w:tab w:val="num" w:pos="907"/>
        </w:tabs>
        <w:ind w:left="1134" w:hanging="454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tabs>
          <w:tab w:val="num" w:pos="1134"/>
        </w:tabs>
        <w:ind w:left="1361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56E2651F"/>
    <w:multiLevelType w:val="multilevel"/>
    <w:tmpl w:val="294A7AAA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907" w:hanging="45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1134" w:hanging="454"/>
      </w:pPr>
      <w:rPr>
        <w:rFonts w:ascii="ＭＳ 明朝" w:eastAsia="ＭＳ 明朝" w:hAnsi="ＭＳ 明朝"/>
        <w:color w:val="000000"/>
      </w:rPr>
    </w:lvl>
    <w:lvl w:ilvl="4">
      <w:start w:val="1"/>
      <w:numFmt w:val="aiueoFullWidth"/>
      <w:suff w:val="space"/>
      <w:lvlText w:val="%5"/>
      <w:lvlJc w:val="left"/>
      <w:pPr>
        <w:ind w:left="1361" w:hanging="45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581B4C62"/>
    <w:multiLevelType w:val="hybridMultilevel"/>
    <w:tmpl w:val="D0225A94"/>
    <w:lvl w:ilvl="0" w:tplc="38A80532">
      <w:start w:val="1"/>
      <w:numFmt w:val="decimalFullWidth"/>
      <w:lvlText w:val="(%1)"/>
      <w:lvlJc w:val="left"/>
      <w:pPr>
        <w:tabs>
          <w:tab w:val="num" w:pos="1190"/>
        </w:tabs>
        <w:ind w:left="119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10"/>
        </w:tabs>
        <w:ind w:left="13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70"/>
        </w:tabs>
        <w:ind w:left="25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30"/>
        </w:tabs>
        <w:ind w:left="38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50"/>
        </w:tabs>
        <w:ind w:left="4250" w:hanging="420"/>
      </w:pPr>
    </w:lvl>
  </w:abstractNum>
  <w:abstractNum w:abstractNumId="38" w15:restartNumberingAfterBreak="0">
    <w:nsid w:val="60584CF5"/>
    <w:multiLevelType w:val="multilevel"/>
    <w:tmpl w:val="0AE44CE0"/>
    <w:lvl w:ilvl="0">
      <w:start w:val="1"/>
      <w:numFmt w:val="decimalFullWidth"/>
      <w:lvlText w:val="(%1)"/>
      <w:lvlJc w:val="left"/>
      <w:pPr>
        <w:ind w:left="859" w:hanging="50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19" w:hanging="480"/>
      </w:pPr>
    </w:lvl>
    <w:lvl w:ilvl="2">
      <w:start w:val="1"/>
      <w:numFmt w:val="decimalEnclosedCircle"/>
      <w:lvlText w:val="%3"/>
      <w:lvlJc w:val="left"/>
      <w:pPr>
        <w:ind w:left="1799" w:hanging="480"/>
      </w:pPr>
    </w:lvl>
    <w:lvl w:ilvl="3">
      <w:start w:val="1"/>
      <w:numFmt w:val="decimal"/>
      <w:lvlText w:val="%4."/>
      <w:lvlJc w:val="left"/>
      <w:pPr>
        <w:ind w:left="2279" w:hanging="480"/>
      </w:pPr>
    </w:lvl>
    <w:lvl w:ilvl="4">
      <w:start w:val="1"/>
      <w:numFmt w:val="aiueoFullWidth"/>
      <w:lvlText w:val="(%5)"/>
      <w:lvlJc w:val="left"/>
      <w:pPr>
        <w:ind w:left="2759" w:hanging="480"/>
      </w:pPr>
    </w:lvl>
    <w:lvl w:ilvl="5">
      <w:start w:val="1"/>
      <w:numFmt w:val="decimalEnclosedCircle"/>
      <w:lvlText w:val="%6"/>
      <w:lvlJc w:val="left"/>
      <w:pPr>
        <w:ind w:left="3239" w:hanging="480"/>
      </w:pPr>
    </w:lvl>
    <w:lvl w:ilvl="6">
      <w:start w:val="1"/>
      <w:numFmt w:val="decimal"/>
      <w:lvlText w:val="%7."/>
      <w:lvlJc w:val="left"/>
      <w:pPr>
        <w:ind w:left="3719" w:hanging="480"/>
      </w:pPr>
    </w:lvl>
    <w:lvl w:ilvl="7">
      <w:start w:val="1"/>
      <w:numFmt w:val="aiueoFullWidth"/>
      <w:lvlText w:val="(%8)"/>
      <w:lvlJc w:val="left"/>
      <w:pPr>
        <w:ind w:left="4199" w:hanging="480"/>
      </w:pPr>
    </w:lvl>
    <w:lvl w:ilvl="8">
      <w:start w:val="1"/>
      <w:numFmt w:val="decimalEnclosedCircle"/>
      <w:lvlText w:val="%9"/>
      <w:lvlJc w:val="left"/>
      <w:pPr>
        <w:ind w:left="4679" w:hanging="480"/>
      </w:pPr>
    </w:lvl>
  </w:abstractNum>
  <w:abstractNum w:abstractNumId="39" w15:restartNumberingAfterBreak="0">
    <w:nsid w:val="674B779E"/>
    <w:multiLevelType w:val="multilevel"/>
    <w:tmpl w:val="8980645A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567" w:hanging="11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907" w:hanging="227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191" w:hanging="28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40" w15:restartNumberingAfterBreak="0">
    <w:nsid w:val="6A0D4DD3"/>
    <w:multiLevelType w:val="multilevel"/>
    <w:tmpl w:val="5D2AA272"/>
    <w:lvl w:ilvl="0">
      <w:start w:val="1"/>
      <w:numFmt w:val="upperRoman"/>
      <w:lvlText w:val="%1"/>
      <w:lvlJc w:val="left"/>
      <w:pPr>
        <w:tabs>
          <w:tab w:val="num" w:pos="400"/>
        </w:tabs>
        <w:ind w:left="199" w:hanging="199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tabs>
          <w:tab w:val="num" w:pos="600"/>
        </w:tabs>
        <w:ind w:left="992" w:hanging="793"/>
      </w:pPr>
      <w:rPr>
        <w:rFonts w:hint="default"/>
      </w:rPr>
    </w:lvl>
    <w:lvl w:ilvl="2">
      <w:start w:val="1"/>
      <w:numFmt w:val="decimalFullWidth"/>
      <w:lvlText w:val="(%3)"/>
      <w:lvlJc w:val="left"/>
      <w:pPr>
        <w:tabs>
          <w:tab w:val="num" w:pos="839"/>
        </w:tabs>
        <w:ind w:left="1418" w:hanging="987"/>
      </w:pPr>
      <w:rPr>
        <w:rFonts w:hint="eastAsia"/>
      </w:rPr>
    </w:lvl>
    <w:lvl w:ilvl="3">
      <w:start w:val="1"/>
      <w:numFmt w:val="aiueoFullWidth"/>
      <w:lvlText w:val="%4"/>
      <w:lvlJc w:val="left"/>
      <w:pPr>
        <w:tabs>
          <w:tab w:val="num" w:pos="1276"/>
        </w:tabs>
        <w:ind w:left="1985" w:hanging="709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6EFA4E62"/>
    <w:multiLevelType w:val="multilevel"/>
    <w:tmpl w:val="0302A6FC"/>
    <w:lvl w:ilvl="0">
      <w:start w:val="1"/>
      <w:numFmt w:val="decimalFullWidth"/>
      <w:lvlText w:val="%1"/>
      <w:lvlJc w:val="left"/>
      <w:pPr>
        <w:tabs>
          <w:tab w:val="num" w:pos="400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600"/>
        </w:tabs>
        <w:ind w:left="992" w:hanging="592"/>
      </w:pPr>
      <w:rPr>
        <w:rFonts w:hint="default"/>
      </w:rPr>
    </w:lvl>
    <w:lvl w:ilvl="2">
      <w:start w:val="1"/>
      <w:numFmt w:val="aiueoFullWidth"/>
      <w:lvlText w:val="%3"/>
      <w:lvlJc w:val="left"/>
      <w:pPr>
        <w:tabs>
          <w:tab w:val="num" w:pos="839"/>
        </w:tabs>
        <w:ind w:left="1418" w:hanging="8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A222AEE"/>
    <w:multiLevelType w:val="multilevel"/>
    <w:tmpl w:val="E1529FEA"/>
    <w:lvl w:ilvl="0">
      <w:start w:val="1"/>
      <w:numFmt w:val="upperRoman"/>
      <w:lvlText w:val="%1"/>
      <w:lvlJc w:val="left"/>
      <w:pPr>
        <w:tabs>
          <w:tab w:val="num" w:pos="400"/>
        </w:tabs>
        <w:ind w:left="199" w:hanging="199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00"/>
        </w:tabs>
        <w:ind w:left="992" w:hanging="793"/>
      </w:pPr>
      <w:rPr>
        <w:rFonts w:hint="default"/>
      </w:rPr>
    </w:lvl>
    <w:lvl w:ilvl="2">
      <w:start w:val="1"/>
      <w:numFmt w:val="decimalFullWidth"/>
      <w:lvlText w:val="(%3)"/>
      <w:lvlJc w:val="left"/>
      <w:pPr>
        <w:tabs>
          <w:tab w:val="num" w:pos="839"/>
        </w:tabs>
        <w:ind w:left="1418" w:hanging="987"/>
      </w:pPr>
      <w:rPr>
        <w:rFonts w:hint="eastAsia"/>
      </w:rPr>
    </w:lvl>
    <w:lvl w:ilvl="3">
      <w:start w:val="1"/>
      <w:numFmt w:val="aiueoFullWidth"/>
      <w:lvlText w:val="%4"/>
      <w:lvlJc w:val="left"/>
      <w:pPr>
        <w:tabs>
          <w:tab w:val="num" w:pos="1276"/>
        </w:tabs>
        <w:ind w:left="1985" w:hanging="709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EB52EF4"/>
    <w:multiLevelType w:val="multilevel"/>
    <w:tmpl w:val="76B2E680"/>
    <w:lvl w:ilvl="0">
      <w:start w:val="1"/>
      <w:numFmt w:val="upperRoman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FullWidth"/>
      <w:suff w:val="space"/>
      <w:lvlText w:val="第%2"/>
      <w:lvlJc w:val="left"/>
      <w:pPr>
        <w:ind w:left="680" w:hanging="453"/>
      </w:pPr>
      <w:rPr>
        <w:rFonts w:hint="default"/>
      </w:rPr>
    </w:lvl>
    <w:lvl w:ilvl="2">
      <w:start w:val="1"/>
      <w:numFmt w:val="decimalFullWidth"/>
      <w:suff w:val="space"/>
      <w:lvlText w:val="%3"/>
      <w:lvlJc w:val="left"/>
      <w:pPr>
        <w:ind w:left="737" w:hanging="283"/>
      </w:pPr>
      <w:rPr>
        <w:rFonts w:hint="eastAsia"/>
      </w:rPr>
    </w:lvl>
    <w:lvl w:ilvl="3">
      <w:start w:val="1"/>
      <w:numFmt w:val="decimalFullWidth"/>
      <w:suff w:val="space"/>
      <w:lvlText w:val="(%4)"/>
      <w:lvlJc w:val="left"/>
      <w:pPr>
        <w:ind w:left="1134" w:hanging="454"/>
      </w:pPr>
      <w:rPr>
        <w:rFonts w:hint="eastAsia"/>
      </w:rPr>
    </w:lvl>
    <w:lvl w:ilvl="4">
      <w:start w:val="1"/>
      <w:numFmt w:val="aiueoFullWidth"/>
      <w:suff w:val="space"/>
      <w:lvlText w:val="%5"/>
      <w:lvlJc w:val="left"/>
      <w:pPr>
        <w:ind w:left="1361" w:hanging="454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1701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44" w15:restartNumberingAfterBreak="0">
    <w:nsid w:val="7F2F77E8"/>
    <w:multiLevelType w:val="hybridMultilevel"/>
    <w:tmpl w:val="4CBAF378"/>
    <w:lvl w:ilvl="0" w:tplc="FABA55A6">
      <w:start w:val="2"/>
      <w:numFmt w:val="decimalEnclosedCircle"/>
      <w:lvlText w:val="%1"/>
      <w:lvlJc w:val="left"/>
      <w:pPr>
        <w:tabs>
          <w:tab w:val="num" w:pos="1185"/>
        </w:tabs>
        <w:ind w:left="1185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45"/>
        </w:tabs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65"/>
        </w:tabs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5"/>
        </w:tabs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5"/>
        </w:tabs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5"/>
        </w:tabs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5"/>
        </w:tabs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5"/>
        </w:tabs>
        <w:ind w:left="4485" w:hanging="420"/>
      </w:pPr>
    </w:lvl>
  </w:abstractNum>
  <w:num w:numId="1" w16cid:durableId="254436846">
    <w:abstractNumId w:val="28"/>
  </w:num>
  <w:num w:numId="2" w16cid:durableId="128715184">
    <w:abstractNumId w:val="33"/>
  </w:num>
  <w:num w:numId="3" w16cid:durableId="1941838033">
    <w:abstractNumId w:val="14"/>
  </w:num>
  <w:num w:numId="4" w16cid:durableId="253173242">
    <w:abstractNumId w:val="29"/>
  </w:num>
  <w:num w:numId="5" w16cid:durableId="254559547">
    <w:abstractNumId w:val="12"/>
  </w:num>
  <w:num w:numId="6" w16cid:durableId="1309047420">
    <w:abstractNumId w:val="31"/>
  </w:num>
  <w:num w:numId="7" w16cid:durableId="1059859907">
    <w:abstractNumId w:val="41"/>
  </w:num>
  <w:num w:numId="8" w16cid:durableId="1397783774">
    <w:abstractNumId w:val="27"/>
  </w:num>
  <w:num w:numId="9" w16cid:durableId="1129740110">
    <w:abstractNumId w:val="24"/>
  </w:num>
  <w:num w:numId="10" w16cid:durableId="847595722">
    <w:abstractNumId w:val="17"/>
  </w:num>
  <w:num w:numId="11" w16cid:durableId="185751535">
    <w:abstractNumId w:val="38"/>
  </w:num>
  <w:num w:numId="12" w16cid:durableId="1492216422">
    <w:abstractNumId w:val="40"/>
  </w:num>
  <w:num w:numId="13" w16cid:durableId="1590458695">
    <w:abstractNumId w:val="22"/>
  </w:num>
  <w:num w:numId="14" w16cid:durableId="405301801">
    <w:abstractNumId w:val="42"/>
  </w:num>
  <w:num w:numId="15" w16cid:durableId="1723553041">
    <w:abstractNumId w:val="20"/>
  </w:num>
  <w:num w:numId="16" w16cid:durableId="319889554">
    <w:abstractNumId w:val="10"/>
  </w:num>
  <w:num w:numId="17" w16cid:durableId="1526484549">
    <w:abstractNumId w:val="30"/>
  </w:num>
  <w:num w:numId="18" w16cid:durableId="690911120">
    <w:abstractNumId w:val="13"/>
  </w:num>
  <w:num w:numId="19" w16cid:durableId="2043089425">
    <w:abstractNumId w:val="35"/>
  </w:num>
  <w:num w:numId="20" w16cid:durableId="1790391287">
    <w:abstractNumId w:val="32"/>
  </w:num>
  <w:num w:numId="21" w16cid:durableId="1191185422">
    <w:abstractNumId w:val="16"/>
  </w:num>
  <w:num w:numId="22" w16cid:durableId="1288202681">
    <w:abstractNumId w:val="36"/>
  </w:num>
  <w:num w:numId="23" w16cid:durableId="1474982426">
    <w:abstractNumId w:val="19"/>
  </w:num>
  <w:num w:numId="24" w16cid:durableId="967124052">
    <w:abstractNumId w:val="43"/>
  </w:num>
  <w:num w:numId="25" w16cid:durableId="924340551">
    <w:abstractNumId w:val="25"/>
  </w:num>
  <w:num w:numId="26" w16cid:durableId="690686204">
    <w:abstractNumId w:val="15"/>
  </w:num>
  <w:num w:numId="27" w16cid:durableId="1010255693">
    <w:abstractNumId w:val="39"/>
  </w:num>
  <w:num w:numId="28" w16cid:durableId="1065494356">
    <w:abstractNumId w:val="26"/>
  </w:num>
  <w:num w:numId="29" w16cid:durableId="448595159">
    <w:abstractNumId w:val="23"/>
  </w:num>
  <w:num w:numId="30" w16cid:durableId="1292248127">
    <w:abstractNumId w:val="21"/>
  </w:num>
  <w:num w:numId="31" w16cid:durableId="1320963756">
    <w:abstractNumId w:val="11"/>
  </w:num>
  <w:num w:numId="32" w16cid:durableId="739716269">
    <w:abstractNumId w:val="18"/>
  </w:num>
  <w:num w:numId="33" w16cid:durableId="1856723692">
    <w:abstractNumId w:val="9"/>
  </w:num>
  <w:num w:numId="34" w16cid:durableId="368073330">
    <w:abstractNumId w:val="7"/>
  </w:num>
  <w:num w:numId="35" w16cid:durableId="1327325228">
    <w:abstractNumId w:val="6"/>
  </w:num>
  <w:num w:numId="36" w16cid:durableId="1315336111">
    <w:abstractNumId w:val="5"/>
  </w:num>
  <w:num w:numId="37" w16cid:durableId="1967926793">
    <w:abstractNumId w:val="4"/>
  </w:num>
  <w:num w:numId="38" w16cid:durableId="258754877">
    <w:abstractNumId w:val="8"/>
  </w:num>
  <w:num w:numId="39" w16cid:durableId="1411275508">
    <w:abstractNumId w:val="3"/>
  </w:num>
  <w:num w:numId="40" w16cid:durableId="454639380">
    <w:abstractNumId w:val="2"/>
  </w:num>
  <w:num w:numId="41" w16cid:durableId="1572497942">
    <w:abstractNumId w:val="1"/>
  </w:num>
  <w:num w:numId="42" w16cid:durableId="2097703138">
    <w:abstractNumId w:val="0"/>
  </w:num>
  <w:num w:numId="43" w16cid:durableId="281155618">
    <w:abstractNumId w:val="37"/>
  </w:num>
  <w:num w:numId="44" w16cid:durableId="65881191">
    <w:abstractNumId w:val="34"/>
  </w:num>
  <w:num w:numId="45" w16cid:durableId="127509176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840"/>
  <w:drawingGridHorizontalSpacing w:val="23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7ED"/>
    <w:rsid w:val="0001260C"/>
    <w:rsid w:val="00015703"/>
    <w:rsid w:val="00016C6B"/>
    <w:rsid w:val="00020B55"/>
    <w:rsid w:val="00022EEE"/>
    <w:rsid w:val="0002314E"/>
    <w:rsid w:val="00026A8E"/>
    <w:rsid w:val="00027F30"/>
    <w:rsid w:val="000351B5"/>
    <w:rsid w:val="000467ED"/>
    <w:rsid w:val="000535C7"/>
    <w:rsid w:val="00065D96"/>
    <w:rsid w:val="00070695"/>
    <w:rsid w:val="00071F1C"/>
    <w:rsid w:val="0007426C"/>
    <w:rsid w:val="00082765"/>
    <w:rsid w:val="00087E01"/>
    <w:rsid w:val="00091A74"/>
    <w:rsid w:val="000970BB"/>
    <w:rsid w:val="000A0024"/>
    <w:rsid w:val="000A0655"/>
    <w:rsid w:val="000A07AB"/>
    <w:rsid w:val="000A279F"/>
    <w:rsid w:val="000A56C6"/>
    <w:rsid w:val="000B33F1"/>
    <w:rsid w:val="000B5234"/>
    <w:rsid w:val="000C3D11"/>
    <w:rsid w:val="000C4B57"/>
    <w:rsid w:val="000C6575"/>
    <w:rsid w:val="000D18D9"/>
    <w:rsid w:val="000D3172"/>
    <w:rsid w:val="000E3D0F"/>
    <w:rsid w:val="000E5939"/>
    <w:rsid w:val="000F7E5B"/>
    <w:rsid w:val="00100A1C"/>
    <w:rsid w:val="00104953"/>
    <w:rsid w:val="00110899"/>
    <w:rsid w:val="00115707"/>
    <w:rsid w:val="00122354"/>
    <w:rsid w:val="0012651F"/>
    <w:rsid w:val="00136053"/>
    <w:rsid w:val="00146537"/>
    <w:rsid w:val="0015273F"/>
    <w:rsid w:val="00170B43"/>
    <w:rsid w:val="00197A70"/>
    <w:rsid w:val="001A1EA8"/>
    <w:rsid w:val="001A2161"/>
    <w:rsid w:val="001B6623"/>
    <w:rsid w:val="001C0117"/>
    <w:rsid w:val="001C6230"/>
    <w:rsid w:val="001C733D"/>
    <w:rsid w:val="001D2567"/>
    <w:rsid w:val="001E1A4A"/>
    <w:rsid w:val="001E5F6C"/>
    <w:rsid w:val="001E667D"/>
    <w:rsid w:val="001F6BAF"/>
    <w:rsid w:val="00200247"/>
    <w:rsid w:val="00216ED7"/>
    <w:rsid w:val="002224C7"/>
    <w:rsid w:val="002345F0"/>
    <w:rsid w:val="0023712D"/>
    <w:rsid w:val="002420C0"/>
    <w:rsid w:val="00243BAF"/>
    <w:rsid w:val="00250CD1"/>
    <w:rsid w:val="00257092"/>
    <w:rsid w:val="00260C4F"/>
    <w:rsid w:val="002639B7"/>
    <w:rsid w:val="002642AC"/>
    <w:rsid w:val="002703C7"/>
    <w:rsid w:val="00274AA1"/>
    <w:rsid w:val="002802A5"/>
    <w:rsid w:val="00281064"/>
    <w:rsid w:val="0029587E"/>
    <w:rsid w:val="002A23DE"/>
    <w:rsid w:val="002B15B4"/>
    <w:rsid w:val="002B29C0"/>
    <w:rsid w:val="002B49B5"/>
    <w:rsid w:val="002B6EF6"/>
    <w:rsid w:val="002C0602"/>
    <w:rsid w:val="002C2FB4"/>
    <w:rsid w:val="002D1014"/>
    <w:rsid w:val="002D4D44"/>
    <w:rsid w:val="002D5160"/>
    <w:rsid w:val="0030149B"/>
    <w:rsid w:val="0030585B"/>
    <w:rsid w:val="00307B34"/>
    <w:rsid w:val="00307C52"/>
    <w:rsid w:val="003133FD"/>
    <w:rsid w:val="003161D9"/>
    <w:rsid w:val="00317F60"/>
    <w:rsid w:val="0033562D"/>
    <w:rsid w:val="00345FC3"/>
    <w:rsid w:val="00350179"/>
    <w:rsid w:val="003542AA"/>
    <w:rsid w:val="00356266"/>
    <w:rsid w:val="00364371"/>
    <w:rsid w:val="00375D96"/>
    <w:rsid w:val="0037757C"/>
    <w:rsid w:val="003804DD"/>
    <w:rsid w:val="00393E12"/>
    <w:rsid w:val="003B43D0"/>
    <w:rsid w:val="003C0471"/>
    <w:rsid w:val="003D1D57"/>
    <w:rsid w:val="003F5A5B"/>
    <w:rsid w:val="003F7312"/>
    <w:rsid w:val="0041236C"/>
    <w:rsid w:val="00420D4F"/>
    <w:rsid w:val="004240EF"/>
    <w:rsid w:val="00434577"/>
    <w:rsid w:val="00434E99"/>
    <w:rsid w:val="00436987"/>
    <w:rsid w:val="00436EA5"/>
    <w:rsid w:val="004406AF"/>
    <w:rsid w:val="00442104"/>
    <w:rsid w:val="00461CF5"/>
    <w:rsid w:val="00462584"/>
    <w:rsid w:val="004713B2"/>
    <w:rsid w:val="00472300"/>
    <w:rsid w:val="00481583"/>
    <w:rsid w:val="00483FE0"/>
    <w:rsid w:val="004864FA"/>
    <w:rsid w:val="004911B6"/>
    <w:rsid w:val="00494309"/>
    <w:rsid w:val="00496CCD"/>
    <w:rsid w:val="004A5E57"/>
    <w:rsid w:val="004B065D"/>
    <w:rsid w:val="004B19F1"/>
    <w:rsid w:val="004B2A11"/>
    <w:rsid w:val="004B5A87"/>
    <w:rsid w:val="004C0DF9"/>
    <w:rsid w:val="004C4DD3"/>
    <w:rsid w:val="004D229C"/>
    <w:rsid w:val="004D3305"/>
    <w:rsid w:val="004E3667"/>
    <w:rsid w:val="0050473D"/>
    <w:rsid w:val="005106AB"/>
    <w:rsid w:val="00512951"/>
    <w:rsid w:val="005204AA"/>
    <w:rsid w:val="0052369A"/>
    <w:rsid w:val="00557462"/>
    <w:rsid w:val="00575509"/>
    <w:rsid w:val="0057670D"/>
    <w:rsid w:val="00576F7E"/>
    <w:rsid w:val="0058176B"/>
    <w:rsid w:val="005933FE"/>
    <w:rsid w:val="005A06A0"/>
    <w:rsid w:val="005B0016"/>
    <w:rsid w:val="005B3A3D"/>
    <w:rsid w:val="005B53A4"/>
    <w:rsid w:val="005B5BA1"/>
    <w:rsid w:val="005D1552"/>
    <w:rsid w:val="005E1D53"/>
    <w:rsid w:val="005E62AF"/>
    <w:rsid w:val="005F4E14"/>
    <w:rsid w:val="00602606"/>
    <w:rsid w:val="00605CEA"/>
    <w:rsid w:val="00607031"/>
    <w:rsid w:val="00611675"/>
    <w:rsid w:val="00615D43"/>
    <w:rsid w:val="00623E5B"/>
    <w:rsid w:val="00625A48"/>
    <w:rsid w:val="006403E5"/>
    <w:rsid w:val="006450B0"/>
    <w:rsid w:val="00646920"/>
    <w:rsid w:val="006476A6"/>
    <w:rsid w:val="00650886"/>
    <w:rsid w:val="00650C92"/>
    <w:rsid w:val="006530A7"/>
    <w:rsid w:val="0065474D"/>
    <w:rsid w:val="00660739"/>
    <w:rsid w:val="006648BD"/>
    <w:rsid w:val="006718FB"/>
    <w:rsid w:val="00675371"/>
    <w:rsid w:val="00675832"/>
    <w:rsid w:val="00676D5C"/>
    <w:rsid w:val="006867FC"/>
    <w:rsid w:val="00694F61"/>
    <w:rsid w:val="006974C0"/>
    <w:rsid w:val="006A1A81"/>
    <w:rsid w:val="006A2351"/>
    <w:rsid w:val="006A3814"/>
    <w:rsid w:val="006A6DD0"/>
    <w:rsid w:val="006B170D"/>
    <w:rsid w:val="006B4BC7"/>
    <w:rsid w:val="006C1E1D"/>
    <w:rsid w:val="006C31D7"/>
    <w:rsid w:val="006C3B96"/>
    <w:rsid w:val="006C7847"/>
    <w:rsid w:val="006E0241"/>
    <w:rsid w:val="006E27EF"/>
    <w:rsid w:val="006E5E13"/>
    <w:rsid w:val="006F2AD2"/>
    <w:rsid w:val="006F472B"/>
    <w:rsid w:val="007016A3"/>
    <w:rsid w:val="007115E1"/>
    <w:rsid w:val="00713B20"/>
    <w:rsid w:val="0073018A"/>
    <w:rsid w:val="007423DD"/>
    <w:rsid w:val="0075268C"/>
    <w:rsid w:val="00752D1E"/>
    <w:rsid w:val="007604A7"/>
    <w:rsid w:val="00761A12"/>
    <w:rsid w:val="00775923"/>
    <w:rsid w:val="00776067"/>
    <w:rsid w:val="00776A76"/>
    <w:rsid w:val="007774CB"/>
    <w:rsid w:val="00782355"/>
    <w:rsid w:val="007A36CC"/>
    <w:rsid w:val="007A493E"/>
    <w:rsid w:val="007B014B"/>
    <w:rsid w:val="007B65DC"/>
    <w:rsid w:val="007C24AF"/>
    <w:rsid w:val="007D2968"/>
    <w:rsid w:val="007D3782"/>
    <w:rsid w:val="007D6E0D"/>
    <w:rsid w:val="007E1002"/>
    <w:rsid w:val="007E1F92"/>
    <w:rsid w:val="007E40A4"/>
    <w:rsid w:val="007E6E50"/>
    <w:rsid w:val="007F0F4F"/>
    <w:rsid w:val="0081270D"/>
    <w:rsid w:val="00821730"/>
    <w:rsid w:val="00836CA9"/>
    <w:rsid w:val="00852248"/>
    <w:rsid w:val="00854C6D"/>
    <w:rsid w:val="00866E08"/>
    <w:rsid w:val="00875219"/>
    <w:rsid w:val="008769BF"/>
    <w:rsid w:val="008824FF"/>
    <w:rsid w:val="0088359B"/>
    <w:rsid w:val="008874C5"/>
    <w:rsid w:val="008953CD"/>
    <w:rsid w:val="00896B4C"/>
    <w:rsid w:val="008A4376"/>
    <w:rsid w:val="008B553E"/>
    <w:rsid w:val="008B7105"/>
    <w:rsid w:val="008C4996"/>
    <w:rsid w:val="008D4898"/>
    <w:rsid w:val="008D5318"/>
    <w:rsid w:val="008E34E5"/>
    <w:rsid w:val="008E40A9"/>
    <w:rsid w:val="008E7822"/>
    <w:rsid w:val="008F0E7D"/>
    <w:rsid w:val="008F5F1E"/>
    <w:rsid w:val="009067CB"/>
    <w:rsid w:val="009073EC"/>
    <w:rsid w:val="00910B5A"/>
    <w:rsid w:val="00911976"/>
    <w:rsid w:val="00911DC1"/>
    <w:rsid w:val="00912B1D"/>
    <w:rsid w:val="00915B86"/>
    <w:rsid w:val="00922790"/>
    <w:rsid w:val="00922866"/>
    <w:rsid w:val="0092336B"/>
    <w:rsid w:val="00923D68"/>
    <w:rsid w:val="00926FDA"/>
    <w:rsid w:val="00932491"/>
    <w:rsid w:val="009331AE"/>
    <w:rsid w:val="00934C38"/>
    <w:rsid w:val="00936E1B"/>
    <w:rsid w:val="00937992"/>
    <w:rsid w:val="0094010A"/>
    <w:rsid w:val="00952858"/>
    <w:rsid w:val="009569A3"/>
    <w:rsid w:val="00956A93"/>
    <w:rsid w:val="009635E6"/>
    <w:rsid w:val="00965966"/>
    <w:rsid w:val="009673D1"/>
    <w:rsid w:val="00974B66"/>
    <w:rsid w:val="009870E8"/>
    <w:rsid w:val="00992B58"/>
    <w:rsid w:val="009A3F53"/>
    <w:rsid w:val="009B01C1"/>
    <w:rsid w:val="009B74D0"/>
    <w:rsid w:val="009C3932"/>
    <w:rsid w:val="009D41CC"/>
    <w:rsid w:val="009D50B9"/>
    <w:rsid w:val="009E23D2"/>
    <w:rsid w:val="009E293E"/>
    <w:rsid w:val="009E51F7"/>
    <w:rsid w:val="009F64E5"/>
    <w:rsid w:val="00A0301D"/>
    <w:rsid w:val="00A06F64"/>
    <w:rsid w:val="00A1311C"/>
    <w:rsid w:val="00A157D8"/>
    <w:rsid w:val="00A20C12"/>
    <w:rsid w:val="00A21016"/>
    <w:rsid w:val="00A24F0C"/>
    <w:rsid w:val="00A4161A"/>
    <w:rsid w:val="00A4340C"/>
    <w:rsid w:val="00A52436"/>
    <w:rsid w:val="00A73660"/>
    <w:rsid w:val="00A738A5"/>
    <w:rsid w:val="00A76CDB"/>
    <w:rsid w:val="00A816A5"/>
    <w:rsid w:val="00A8712B"/>
    <w:rsid w:val="00A90B36"/>
    <w:rsid w:val="00A92278"/>
    <w:rsid w:val="00A93DC3"/>
    <w:rsid w:val="00A95875"/>
    <w:rsid w:val="00A970AE"/>
    <w:rsid w:val="00AA1946"/>
    <w:rsid w:val="00AA1970"/>
    <w:rsid w:val="00AA1FA8"/>
    <w:rsid w:val="00AB06B0"/>
    <w:rsid w:val="00AC3C1A"/>
    <w:rsid w:val="00AC6B60"/>
    <w:rsid w:val="00AE11C1"/>
    <w:rsid w:val="00AF6A29"/>
    <w:rsid w:val="00B00AC2"/>
    <w:rsid w:val="00B074CC"/>
    <w:rsid w:val="00B10F83"/>
    <w:rsid w:val="00B1138E"/>
    <w:rsid w:val="00B12D83"/>
    <w:rsid w:val="00B15767"/>
    <w:rsid w:val="00B16EDF"/>
    <w:rsid w:val="00B20B01"/>
    <w:rsid w:val="00B24E38"/>
    <w:rsid w:val="00B2610A"/>
    <w:rsid w:val="00B308CD"/>
    <w:rsid w:val="00B33D90"/>
    <w:rsid w:val="00B353BA"/>
    <w:rsid w:val="00B4374C"/>
    <w:rsid w:val="00B44DC4"/>
    <w:rsid w:val="00B452B3"/>
    <w:rsid w:val="00B574C7"/>
    <w:rsid w:val="00B6429D"/>
    <w:rsid w:val="00B656AB"/>
    <w:rsid w:val="00B65741"/>
    <w:rsid w:val="00B678D4"/>
    <w:rsid w:val="00B7466E"/>
    <w:rsid w:val="00B74B96"/>
    <w:rsid w:val="00B83331"/>
    <w:rsid w:val="00BA078F"/>
    <w:rsid w:val="00BA557B"/>
    <w:rsid w:val="00BB0017"/>
    <w:rsid w:val="00BB179E"/>
    <w:rsid w:val="00BB22F1"/>
    <w:rsid w:val="00BB51DD"/>
    <w:rsid w:val="00BB71E0"/>
    <w:rsid w:val="00BE1515"/>
    <w:rsid w:val="00C06320"/>
    <w:rsid w:val="00C2393B"/>
    <w:rsid w:val="00C27D4C"/>
    <w:rsid w:val="00C36BFA"/>
    <w:rsid w:val="00C3708F"/>
    <w:rsid w:val="00C447B0"/>
    <w:rsid w:val="00C45CB3"/>
    <w:rsid w:val="00C45EEB"/>
    <w:rsid w:val="00C54055"/>
    <w:rsid w:val="00C72C58"/>
    <w:rsid w:val="00C75780"/>
    <w:rsid w:val="00C77C56"/>
    <w:rsid w:val="00C80CC5"/>
    <w:rsid w:val="00C932DA"/>
    <w:rsid w:val="00C94BB0"/>
    <w:rsid w:val="00C952D4"/>
    <w:rsid w:val="00CA6FF1"/>
    <w:rsid w:val="00CA77E7"/>
    <w:rsid w:val="00CB11BA"/>
    <w:rsid w:val="00CB1502"/>
    <w:rsid w:val="00CB78D6"/>
    <w:rsid w:val="00CC1E0E"/>
    <w:rsid w:val="00CC393F"/>
    <w:rsid w:val="00CC586E"/>
    <w:rsid w:val="00CC64F3"/>
    <w:rsid w:val="00CD13E9"/>
    <w:rsid w:val="00CD3FB0"/>
    <w:rsid w:val="00CD40CF"/>
    <w:rsid w:val="00CF01D0"/>
    <w:rsid w:val="00CF18D5"/>
    <w:rsid w:val="00CF53EE"/>
    <w:rsid w:val="00D02676"/>
    <w:rsid w:val="00D07BB0"/>
    <w:rsid w:val="00D22987"/>
    <w:rsid w:val="00D244FC"/>
    <w:rsid w:val="00D30252"/>
    <w:rsid w:val="00D33275"/>
    <w:rsid w:val="00D339F8"/>
    <w:rsid w:val="00D374FB"/>
    <w:rsid w:val="00D46C4B"/>
    <w:rsid w:val="00D473F3"/>
    <w:rsid w:val="00D47B15"/>
    <w:rsid w:val="00D54D78"/>
    <w:rsid w:val="00D54DDB"/>
    <w:rsid w:val="00D57442"/>
    <w:rsid w:val="00D605F7"/>
    <w:rsid w:val="00D7576A"/>
    <w:rsid w:val="00D81A0C"/>
    <w:rsid w:val="00D83B81"/>
    <w:rsid w:val="00D910CE"/>
    <w:rsid w:val="00D91972"/>
    <w:rsid w:val="00D94186"/>
    <w:rsid w:val="00DA02E1"/>
    <w:rsid w:val="00DA38A1"/>
    <w:rsid w:val="00DA687A"/>
    <w:rsid w:val="00DB4B92"/>
    <w:rsid w:val="00DB537A"/>
    <w:rsid w:val="00DB5F25"/>
    <w:rsid w:val="00DB79E0"/>
    <w:rsid w:val="00DD1BE2"/>
    <w:rsid w:val="00DD554B"/>
    <w:rsid w:val="00DD6DAE"/>
    <w:rsid w:val="00DE4935"/>
    <w:rsid w:val="00DE4F73"/>
    <w:rsid w:val="00DF0822"/>
    <w:rsid w:val="00E0629B"/>
    <w:rsid w:val="00E07731"/>
    <w:rsid w:val="00E1044A"/>
    <w:rsid w:val="00E137BD"/>
    <w:rsid w:val="00E2043B"/>
    <w:rsid w:val="00E2748D"/>
    <w:rsid w:val="00E361F0"/>
    <w:rsid w:val="00E515EA"/>
    <w:rsid w:val="00E52829"/>
    <w:rsid w:val="00E60B4B"/>
    <w:rsid w:val="00E625F8"/>
    <w:rsid w:val="00E66E16"/>
    <w:rsid w:val="00E8050A"/>
    <w:rsid w:val="00E84A32"/>
    <w:rsid w:val="00E8549A"/>
    <w:rsid w:val="00EC0333"/>
    <w:rsid w:val="00EC60E2"/>
    <w:rsid w:val="00EC6ECA"/>
    <w:rsid w:val="00EC6F06"/>
    <w:rsid w:val="00ED01BD"/>
    <w:rsid w:val="00EE022A"/>
    <w:rsid w:val="00EE0285"/>
    <w:rsid w:val="00EE15D0"/>
    <w:rsid w:val="00EF0FFC"/>
    <w:rsid w:val="00F141A7"/>
    <w:rsid w:val="00F1496D"/>
    <w:rsid w:val="00F3052C"/>
    <w:rsid w:val="00F36E2B"/>
    <w:rsid w:val="00F3749C"/>
    <w:rsid w:val="00F43B8D"/>
    <w:rsid w:val="00F45CDB"/>
    <w:rsid w:val="00F52CF9"/>
    <w:rsid w:val="00F54A7F"/>
    <w:rsid w:val="00F71768"/>
    <w:rsid w:val="00F73BEE"/>
    <w:rsid w:val="00F83C24"/>
    <w:rsid w:val="00F94E80"/>
    <w:rsid w:val="00FA3687"/>
    <w:rsid w:val="00FB7C01"/>
    <w:rsid w:val="00FC0D95"/>
    <w:rsid w:val="00FC68E3"/>
    <w:rsid w:val="00FE0F64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92D9D7"/>
  <w15:docId w15:val="{BE8CA29E-F236-A94B-BAE5-6B5C9E7F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8D6"/>
    <w:pPr>
      <w:widowControl w:val="0"/>
      <w:jc w:val="both"/>
    </w:pPr>
    <w:rPr>
      <w:rFonts w:eastAsia="ＭＳ ゴシック"/>
      <w:kern w:val="2"/>
      <w:sz w:val="22"/>
      <w:szCs w:val="24"/>
    </w:rPr>
  </w:style>
  <w:style w:type="paragraph" w:styleId="1">
    <w:name w:val="heading 1"/>
    <w:basedOn w:val="a"/>
    <w:next w:val="a"/>
    <w:qFormat/>
    <w:rsid w:val="000C4B57"/>
    <w:pPr>
      <w:numPr>
        <w:numId w:val="18"/>
      </w:numPr>
      <w:outlineLvl w:val="0"/>
    </w:pPr>
    <w:rPr>
      <w:rFonts w:ascii="ＭＳ 明朝" w:hAnsi="ＭＳ 明朝" w:cs="Courier New"/>
      <w:color w:val="000000"/>
      <w:kern w:val="0"/>
      <w:sz w:val="20"/>
      <w:szCs w:val="20"/>
    </w:rPr>
  </w:style>
  <w:style w:type="paragraph" w:styleId="2">
    <w:name w:val="heading 2"/>
    <w:basedOn w:val="a"/>
    <w:next w:val="a"/>
    <w:link w:val="20"/>
    <w:qFormat/>
    <w:rsid w:val="003804DD"/>
    <w:pPr>
      <w:numPr>
        <w:ilvl w:val="1"/>
        <w:numId w:val="18"/>
      </w:numPr>
      <w:outlineLvl w:val="1"/>
    </w:pPr>
    <w:rPr>
      <w:rFonts w:ascii="ＭＳ 明朝" w:eastAsia="ＭＳ 明朝" w:hAnsi="ＭＳ 明朝" w:cs="Courier New"/>
      <w:color w:val="000000"/>
      <w:kern w:val="0"/>
      <w:sz w:val="20"/>
      <w:szCs w:val="20"/>
    </w:rPr>
  </w:style>
  <w:style w:type="paragraph" w:styleId="3">
    <w:name w:val="heading 3"/>
    <w:basedOn w:val="a"/>
    <w:next w:val="a"/>
    <w:link w:val="30"/>
    <w:qFormat/>
    <w:rsid w:val="003804DD"/>
    <w:pPr>
      <w:numPr>
        <w:ilvl w:val="2"/>
        <w:numId w:val="18"/>
      </w:numPr>
      <w:outlineLvl w:val="2"/>
    </w:pPr>
    <w:rPr>
      <w:rFonts w:ascii="ＭＳ 明朝" w:eastAsia="ＭＳ 明朝" w:hAnsi="ＭＳ 明朝" w:cs="Courier New"/>
      <w:color w:val="000000"/>
      <w:kern w:val="0"/>
      <w:sz w:val="20"/>
      <w:szCs w:val="20"/>
    </w:rPr>
  </w:style>
  <w:style w:type="paragraph" w:styleId="4">
    <w:name w:val="heading 4"/>
    <w:basedOn w:val="a"/>
    <w:next w:val="a"/>
    <w:link w:val="40"/>
    <w:qFormat/>
    <w:rsid w:val="003804DD"/>
    <w:pPr>
      <w:numPr>
        <w:ilvl w:val="3"/>
        <w:numId w:val="18"/>
      </w:numPr>
      <w:outlineLvl w:val="3"/>
    </w:pPr>
    <w:rPr>
      <w:rFonts w:ascii="ＭＳ 明朝" w:eastAsia="ＭＳ 明朝" w:hAnsi="ＭＳ 明朝" w:cs="Courier New"/>
      <w:color w:val="000000"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3804DD"/>
    <w:pPr>
      <w:numPr>
        <w:ilvl w:val="4"/>
        <w:numId w:val="18"/>
      </w:numPr>
      <w:outlineLvl w:val="4"/>
    </w:pPr>
    <w:rPr>
      <w:rFonts w:ascii="ＭＳ 明朝" w:eastAsia="ＭＳ 明朝" w:hAnsi="ＭＳ 明朝" w:cs="Courier New"/>
      <w:color w:val="000000"/>
      <w:kern w:val="0"/>
      <w:sz w:val="20"/>
      <w:szCs w:val="20"/>
    </w:rPr>
  </w:style>
  <w:style w:type="paragraph" w:styleId="6">
    <w:name w:val="heading 6"/>
    <w:basedOn w:val="a"/>
    <w:next w:val="a"/>
    <w:link w:val="60"/>
    <w:qFormat/>
    <w:rsid w:val="003804DD"/>
    <w:pPr>
      <w:numPr>
        <w:ilvl w:val="5"/>
        <w:numId w:val="18"/>
      </w:numPr>
      <w:outlineLvl w:val="5"/>
    </w:pPr>
    <w:rPr>
      <w:rFonts w:ascii="ＭＳ 明朝" w:eastAsia="ＭＳ 明朝" w:hAnsi="ＭＳ 明朝" w:cs="Courier New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sid w:val="003804DD"/>
    <w:rPr>
      <w:rFonts w:ascii="ＭＳ 明朝" w:eastAsia="ＭＳ 明朝" w:hAnsi="ＭＳ 明朝" w:cs="Courier New"/>
      <w:color w:val="000000"/>
      <w:lang w:val="en-US" w:eastAsia="ja-JP" w:bidi="ar-SA"/>
    </w:rPr>
  </w:style>
  <w:style w:type="character" w:customStyle="1" w:styleId="30">
    <w:name w:val="見出し 3 (文字)"/>
    <w:link w:val="3"/>
    <w:rsid w:val="003804DD"/>
    <w:rPr>
      <w:rFonts w:ascii="ＭＳ 明朝" w:eastAsia="ＭＳ 明朝" w:hAnsi="ＭＳ 明朝" w:cs="Courier New"/>
      <w:color w:val="000000"/>
      <w:lang w:val="en-US" w:eastAsia="ja-JP" w:bidi="ar-SA"/>
    </w:rPr>
  </w:style>
  <w:style w:type="character" w:customStyle="1" w:styleId="40">
    <w:name w:val="見出し 4 (文字)"/>
    <w:link w:val="4"/>
    <w:rsid w:val="003804DD"/>
    <w:rPr>
      <w:rFonts w:ascii="ＭＳ 明朝" w:eastAsia="ＭＳ 明朝" w:hAnsi="ＭＳ 明朝" w:cs="Courier New"/>
      <w:color w:val="000000"/>
      <w:lang w:val="en-US" w:eastAsia="ja-JP" w:bidi="ar-SA"/>
    </w:rPr>
  </w:style>
  <w:style w:type="character" w:customStyle="1" w:styleId="50">
    <w:name w:val="見出し 5 (文字)"/>
    <w:link w:val="5"/>
    <w:rsid w:val="003804DD"/>
    <w:rPr>
      <w:rFonts w:ascii="ＭＳ 明朝" w:eastAsia="ＭＳ 明朝" w:hAnsi="ＭＳ 明朝" w:cs="Courier New"/>
      <w:color w:val="000000"/>
      <w:lang w:val="en-US" w:eastAsia="ja-JP" w:bidi="ar-SA"/>
    </w:rPr>
  </w:style>
  <w:style w:type="character" w:customStyle="1" w:styleId="60">
    <w:name w:val="見出し 6 (文字)"/>
    <w:link w:val="6"/>
    <w:rsid w:val="003804DD"/>
    <w:rPr>
      <w:rFonts w:ascii="ＭＳ 明朝" w:eastAsia="ＭＳ 明朝" w:hAnsi="ＭＳ 明朝" w:cs="Courier New"/>
      <w:color w:val="000000"/>
      <w:lang w:val="en-US" w:eastAsia="ja-JP" w:bidi="ar-SA"/>
    </w:rPr>
  </w:style>
  <w:style w:type="paragraph" w:customStyle="1" w:styleId="a3">
    <w:name w:val="通知名"/>
    <w:basedOn w:val="a"/>
    <w:link w:val="a4"/>
    <w:rsid w:val="00AF6A29"/>
    <w:pPr>
      <w:ind w:firstLine="200"/>
      <w:jc w:val="center"/>
    </w:pPr>
    <w:rPr>
      <w:rFonts w:ascii="ＭＳ ゴシック" w:hAnsi="ＭＳ ゴシック" w:cs="ＭＳ 明朝"/>
      <w:b/>
      <w:color w:val="000000"/>
      <w:kern w:val="0"/>
      <w:sz w:val="28"/>
      <w:szCs w:val="20"/>
    </w:rPr>
  </w:style>
  <w:style w:type="paragraph" w:customStyle="1" w:styleId="a5">
    <w:name w:val="文書番号"/>
    <w:basedOn w:val="a"/>
    <w:rsid w:val="007B014B"/>
    <w:pPr>
      <w:ind w:firstLine="200"/>
      <w:jc w:val="right"/>
    </w:pPr>
    <w:rPr>
      <w:rFonts w:ascii="ＭＳ ゴシック" w:hAnsi="ＭＳ ゴシック" w:cs="Courier New"/>
      <w:color w:val="000000"/>
      <w:kern w:val="0"/>
      <w:szCs w:val="20"/>
    </w:rPr>
  </w:style>
  <w:style w:type="paragraph" w:customStyle="1" w:styleId="a6">
    <w:name w:val="通知元"/>
    <w:basedOn w:val="a"/>
    <w:rsid w:val="00AF6A29"/>
    <w:pPr>
      <w:ind w:firstLine="200"/>
      <w:jc w:val="right"/>
    </w:pPr>
    <w:rPr>
      <w:rFonts w:ascii="ＭＳ ゴシック" w:hAnsi="ＭＳ ゴシック" w:cs="ＭＳ 明朝"/>
      <w:color w:val="000000"/>
      <w:kern w:val="0"/>
      <w:szCs w:val="20"/>
    </w:rPr>
  </w:style>
  <w:style w:type="paragraph" w:customStyle="1" w:styleId="a7">
    <w:name w:val="文書日付"/>
    <w:basedOn w:val="a"/>
    <w:link w:val="a8"/>
    <w:rsid w:val="007B014B"/>
    <w:pPr>
      <w:ind w:firstLine="200"/>
      <w:jc w:val="right"/>
    </w:pPr>
    <w:rPr>
      <w:rFonts w:ascii="ＭＳ ゴシック" w:hAnsi="ＭＳ ゴシック" w:cs="ＭＳ 明朝"/>
      <w:color w:val="000000"/>
      <w:kern w:val="0"/>
      <w:szCs w:val="20"/>
    </w:rPr>
  </w:style>
  <w:style w:type="paragraph" w:customStyle="1" w:styleId="a9">
    <w:name w:val="◆あて先"/>
    <w:basedOn w:val="a"/>
    <w:rsid w:val="002A23DE"/>
    <w:rPr>
      <w:rFonts w:ascii="ＭＳ ゴシック" w:hAnsi="ＭＳ ゴシック"/>
    </w:rPr>
  </w:style>
  <w:style w:type="paragraph" w:customStyle="1" w:styleId="Aa">
    <w:name w:val="本文A"/>
    <w:basedOn w:val="a"/>
    <w:link w:val="Ab"/>
    <w:rsid w:val="00911DC1"/>
    <w:rPr>
      <w:rFonts w:ascii="ＭＳ ゴシック"/>
      <w:szCs w:val="22"/>
    </w:rPr>
  </w:style>
  <w:style w:type="paragraph" w:customStyle="1" w:styleId="ac">
    <w:name w:val="沿革"/>
    <w:basedOn w:val="Aa"/>
    <w:rsid w:val="007D6E0D"/>
    <w:pPr>
      <w:jc w:val="left"/>
    </w:pPr>
    <w:rPr>
      <w:b/>
      <w:sz w:val="20"/>
      <w:lang w:eastAsia="zh-CN"/>
    </w:rPr>
  </w:style>
  <w:style w:type="paragraph" w:customStyle="1" w:styleId="ad">
    <w:name w:val="沿革情報"/>
    <w:basedOn w:val="Aa"/>
    <w:rsid w:val="00752D1E"/>
    <w:rPr>
      <w:sz w:val="20"/>
      <w:szCs w:val="20"/>
      <w:lang w:eastAsia="zh-CN"/>
    </w:rPr>
  </w:style>
  <w:style w:type="paragraph" w:customStyle="1" w:styleId="B">
    <w:name w:val="本文B"/>
    <w:basedOn w:val="Aa"/>
    <w:link w:val="B0"/>
    <w:rsid w:val="001D2567"/>
    <w:pPr>
      <w:ind w:leftChars="100" w:left="235"/>
    </w:pPr>
  </w:style>
  <w:style w:type="paragraph" w:customStyle="1" w:styleId="Ae">
    <w:name w:val="本文（A）"/>
    <w:basedOn w:val="Aa"/>
    <w:link w:val="Af"/>
    <w:rsid w:val="00DB79E0"/>
    <w:pPr>
      <w:ind w:leftChars="100" w:left="705" w:hangingChars="200" w:hanging="470"/>
    </w:pPr>
  </w:style>
  <w:style w:type="character" w:customStyle="1" w:styleId="Ab">
    <w:name w:val="本文A (文字)"/>
    <w:link w:val="Aa"/>
    <w:rsid w:val="00C72C58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Af">
    <w:name w:val="本文（A） (文字) (文字)"/>
    <w:link w:val="Ae"/>
    <w:rsid w:val="00DB79E0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table" w:styleId="af0">
    <w:name w:val="Table Grid"/>
    <w:basedOn w:val="a1"/>
    <w:rsid w:val="006E024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見出しA"/>
    <w:basedOn w:val="Aa"/>
    <w:link w:val="Af2"/>
    <w:rsid w:val="006A2351"/>
  </w:style>
  <w:style w:type="paragraph" w:customStyle="1" w:styleId="B1">
    <w:name w:val="見出しB"/>
    <w:basedOn w:val="Af1"/>
    <w:link w:val="B2"/>
    <w:rsid w:val="00E52829"/>
    <w:pPr>
      <w:ind w:leftChars="100" w:left="235"/>
    </w:pPr>
  </w:style>
  <w:style w:type="paragraph" w:customStyle="1" w:styleId="B3">
    <w:name w:val="本文（B)"/>
    <w:basedOn w:val="B"/>
    <w:link w:val="B4"/>
    <w:rsid w:val="00D57442"/>
    <w:pPr>
      <w:ind w:leftChars="200" w:left="940" w:hangingChars="200" w:hanging="470"/>
    </w:pPr>
  </w:style>
  <w:style w:type="paragraph" w:customStyle="1" w:styleId="af3">
    <w:name w:val="見出しゴチック"/>
    <w:basedOn w:val="Af1"/>
    <w:rsid w:val="00A20C12"/>
    <w:rPr>
      <w:b/>
    </w:rPr>
  </w:style>
  <w:style w:type="character" w:customStyle="1" w:styleId="Af2">
    <w:name w:val="見出しA (文字)"/>
    <w:link w:val="Af1"/>
    <w:rsid w:val="00A20C12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a4">
    <w:name w:val="通知名 (文字)"/>
    <w:link w:val="a3"/>
    <w:rsid w:val="00650C92"/>
    <w:rPr>
      <w:rFonts w:ascii="ＭＳ ゴシック" w:eastAsia="ＭＳ ゴシック" w:hAnsi="ＭＳ ゴシック" w:cs="ＭＳ 明朝"/>
      <w:b/>
      <w:color w:val="000000"/>
      <w:sz w:val="28"/>
      <w:lang w:val="en-US" w:eastAsia="ja-JP" w:bidi="ar-SA"/>
    </w:rPr>
  </w:style>
  <w:style w:type="paragraph" w:customStyle="1" w:styleId="af4">
    <w:name w:val="記ゴチック"/>
    <w:basedOn w:val="Aa"/>
    <w:rsid w:val="00836CA9"/>
    <w:pPr>
      <w:jc w:val="center"/>
    </w:pPr>
  </w:style>
  <w:style w:type="paragraph" w:customStyle="1" w:styleId="10pt">
    <w:name w:val="表組み本文10pt"/>
    <w:basedOn w:val="Aa"/>
    <w:rsid w:val="00956A93"/>
    <w:pPr>
      <w:spacing w:before="40" w:after="40" w:line="240" w:lineRule="exact"/>
    </w:pPr>
    <w:rPr>
      <w:sz w:val="20"/>
      <w:szCs w:val="20"/>
    </w:rPr>
  </w:style>
  <w:style w:type="paragraph" w:customStyle="1" w:styleId="8pt">
    <w:name w:val="表組み本文8pt"/>
    <w:basedOn w:val="Aa"/>
    <w:rsid w:val="00CC393F"/>
    <w:pPr>
      <w:spacing w:before="40" w:after="40" w:line="200" w:lineRule="exact"/>
    </w:pPr>
    <w:rPr>
      <w:sz w:val="16"/>
      <w:szCs w:val="16"/>
    </w:rPr>
  </w:style>
  <w:style w:type="paragraph" w:customStyle="1" w:styleId="9pt">
    <w:name w:val="表組み本文9pt"/>
    <w:basedOn w:val="8pt"/>
    <w:rsid w:val="00E625F8"/>
    <w:pPr>
      <w:spacing w:line="220" w:lineRule="exact"/>
    </w:pPr>
    <w:rPr>
      <w:sz w:val="18"/>
      <w:szCs w:val="18"/>
    </w:rPr>
  </w:style>
  <w:style w:type="character" w:customStyle="1" w:styleId="B4">
    <w:name w:val="本文（B) (文字)"/>
    <w:link w:val="B3"/>
    <w:rsid w:val="00D57442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C">
    <w:name w:val="本文C"/>
    <w:basedOn w:val="B"/>
    <w:link w:val="C0"/>
    <w:rsid w:val="00E52829"/>
    <w:pPr>
      <w:ind w:leftChars="200" w:left="470"/>
    </w:pPr>
  </w:style>
  <w:style w:type="character" w:customStyle="1" w:styleId="B0">
    <w:name w:val="本文B (文字)"/>
    <w:link w:val="B"/>
    <w:rsid w:val="00E52829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C0">
    <w:name w:val="本文C (文字)"/>
    <w:link w:val="C"/>
    <w:rsid w:val="00E52829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pt">
    <w:name w:val="アキ９pt"/>
    <w:basedOn w:val="Aa"/>
    <w:rsid w:val="004D3305"/>
    <w:pPr>
      <w:spacing w:line="180" w:lineRule="exact"/>
    </w:pPr>
  </w:style>
  <w:style w:type="paragraph" w:customStyle="1" w:styleId="D">
    <w:name w:val="本文D"/>
    <w:basedOn w:val="Aa"/>
    <w:link w:val="D0"/>
    <w:rsid w:val="008953CD"/>
    <w:pPr>
      <w:ind w:leftChars="300" w:left="705"/>
    </w:pPr>
  </w:style>
  <w:style w:type="paragraph" w:customStyle="1" w:styleId="C1">
    <w:name w:val="見出しC"/>
    <w:basedOn w:val="B1"/>
    <w:link w:val="C2"/>
    <w:rsid w:val="008769BF"/>
    <w:pPr>
      <w:ind w:leftChars="200" w:left="470"/>
    </w:pPr>
  </w:style>
  <w:style w:type="paragraph" w:customStyle="1" w:styleId="E">
    <w:name w:val="本文E"/>
    <w:basedOn w:val="D"/>
    <w:link w:val="E0"/>
    <w:rsid w:val="006867FC"/>
    <w:pPr>
      <w:ind w:leftChars="400" w:left="940"/>
    </w:pPr>
  </w:style>
  <w:style w:type="character" w:customStyle="1" w:styleId="D0">
    <w:name w:val="本文D (文字)"/>
    <w:link w:val="D"/>
    <w:rsid w:val="00CB1502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E0">
    <w:name w:val="本文E (文字)"/>
    <w:link w:val="E"/>
    <w:rsid w:val="006867FC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E1">
    <w:name w:val="本文Eぶら下げ"/>
    <w:basedOn w:val="E"/>
    <w:link w:val="E2"/>
    <w:rsid w:val="00B074CC"/>
    <w:pPr>
      <w:ind w:left="1175" w:hangingChars="100" w:hanging="235"/>
    </w:pPr>
  </w:style>
  <w:style w:type="character" w:customStyle="1" w:styleId="E2">
    <w:name w:val="本文Eぶら下げ (文字) (文字)"/>
    <w:link w:val="E1"/>
    <w:rsid w:val="00B074CC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F">
    <w:name w:val="本文F"/>
    <w:basedOn w:val="E"/>
    <w:link w:val="F0"/>
    <w:rsid w:val="005204AA"/>
    <w:pPr>
      <w:ind w:leftChars="500" w:left="1175"/>
    </w:pPr>
  </w:style>
  <w:style w:type="character" w:customStyle="1" w:styleId="F0">
    <w:name w:val="本文F (文字) (文字)"/>
    <w:link w:val="F"/>
    <w:rsid w:val="005204AA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D1">
    <w:name w:val="本文Dぶら下げ"/>
    <w:basedOn w:val="D"/>
    <w:link w:val="D2"/>
    <w:rsid w:val="0092336B"/>
    <w:pPr>
      <w:ind w:left="940" w:hangingChars="100" w:hanging="235"/>
    </w:pPr>
  </w:style>
  <w:style w:type="paragraph" w:customStyle="1" w:styleId="F1">
    <w:name w:val="本文Fぶら下げ"/>
    <w:basedOn w:val="F"/>
    <w:link w:val="F2"/>
    <w:rsid w:val="00307C52"/>
    <w:pPr>
      <w:ind w:left="1410" w:hangingChars="100" w:hanging="235"/>
    </w:pPr>
  </w:style>
  <w:style w:type="character" w:customStyle="1" w:styleId="F2">
    <w:name w:val="本文Fぶら下げ (文字) (文字)"/>
    <w:link w:val="F1"/>
    <w:rsid w:val="00307C52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Af5">
    <w:name w:val="本文Aぶら下げ"/>
    <w:basedOn w:val="Aa"/>
    <w:rsid w:val="00C80CC5"/>
    <w:pPr>
      <w:ind w:left="235" w:hangingChars="100" w:hanging="235"/>
    </w:pPr>
  </w:style>
  <w:style w:type="character" w:customStyle="1" w:styleId="a8">
    <w:name w:val="文書日付 (文字)"/>
    <w:link w:val="a7"/>
    <w:rsid w:val="005E62AF"/>
    <w:rPr>
      <w:rFonts w:ascii="ＭＳ ゴシック" w:eastAsia="ＭＳ ゴシック" w:hAnsi="ＭＳ ゴシック" w:cs="ＭＳ 明朝"/>
      <w:color w:val="000000"/>
      <w:sz w:val="22"/>
      <w:lang w:val="en-US" w:eastAsia="ja-JP" w:bidi="ar-SA"/>
    </w:rPr>
  </w:style>
  <w:style w:type="paragraph" w:customStyle="1" w:styleId="G">
    <w:name w:val="本文G"/>
    <w:basedOn w:val="F"/>
    <w:link w:val="G0"/>
    <w:rsid w:val="005204AA"/>
    <w:pPr>
      <w:ind w:leftChars="600" w:left="1411"/>
    </w:pPr>
  </w:style>
  <w:style w:type="character" w:customStyle="1" w:styleId="G0">
    <w:name w:val="本文G (文字)"/>
    <w:link w:val="G"/>
    <w:rsid w:val="005204AA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H">
    <w:name w:val="本文H"/>
    <w:basedOn w:val="G"/>
    <w:link w:val="H0"/>
    <w:rsid w:val="003C0471"/>
    <w:pPr>
      <w:ind w:leftChars="700" w:left="1646"/>
    </w:pPr>
  </w:style>
  <w:style w:type="paragraph" w:customStyle="1" w:styleId="I">
    <w:name w:val="本文I"/>
    <w:basedOn w:val="H"/>
    <w:rsid w:val="00A24F0C"/>
    <w:pPr>
      <w:ind w:leftChars="800" w:left="1881"/>
    </w:pPr>
  </w:style>
  <w:style w:type="paragraph" w:customStyle="1" w:styleId="I0">
    <w:name w:val="本文Iぶら下げ"/>
    <w:basedOn w:val="I"/>
    <w:rsid w:val="005204AA"/>
    <w:pPr>
      <w:ind w:left="2116" w:hangingChars="100" w:hanging="235"/>
    </w:pPr>
  </w:style>
  <w:style w:type="character" w:customStyle="1" w:styleId="B2">
    <w:name w:val="見出しB (文字)"/>
    <w:link w:val="B1"/>
    <w:rsid w:val="002B15B4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C2">
    <w:name w:val="見出しC (文字)"/>
    <w:link w:val="C1"/>
    <w:rsid w:val="002B15B4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H0">
    <w:name w:val="本文H (文字)"/>
    <w:link w:val="H"/>
    <w:rsid w:val="00EC0333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character" w:customStyle="1" w:styleId="D2">
    <w:name w:val="本文Dぶら下げ (文字)"/>
    <w:link w:val="D1"/>
    <w:rsid w:val="00104953"/>
    <w:rPr>
      <w:rFonts w:ascii="ＭＳ ゴシック" w:eastAsia="ＭＳ ゴシック" w:hAnsi="Century"/>
      <w:kern w:val="2"/>
      <w:sz w:val="22"/>
      <w:szCs w:val="22"/>
      <w:lang w:val="en-US" w:eastAsia="ja-JP" w:bidi="ar-SA"/>
    </w:rPr>
  </w:style>
  <w:style w:type="paragraph" w:customStyle="1" w:styleId="B5">
    <w:name w:val="本文Bぶら下げ"/>
    <w:basedOn w:val="B"/>
    <w:rsid w:val="000F7E5B"/>
    <w:pPr>
      <w:ind w:left="200" w:hangingChars="100" w:hanging="100"/>
    </w:pPr>
  </w:style>
  <w:style w:type="paragraph" w:customStyle="1" w:styleId="F3">
    <w:name w:val="本文Fぶら下げ２字"/>
    <w:basedOn w:val="F1"/>
    <w:rsid w:val="00932491"/>
    <w:pPr>
      <w:ind w:left="1645" w:hangingChars="200" w:hanging="470"/>
    </w:pPr>
  </w:style>
  <w:style w:type="paragraph" w:styleId="af6">
    <w:name w:val="Date"/>
    <w:basedOn w:val="a"/>
    <w:next w:val="a"/>
    <w:rsid w:val="00436EA5"/>
  </w:style>
  <w:style w:type="paragraph" w:customStyle="1" w:styleId="Af7">
    <w:name w:val="本文（A)天付きぶら下げ"/>
    <w:basedOn w:val="Aa"/>
    <w:rsid w:val="00436EA5"/>
    <w:pPr>
      <w:ind w:left="200" w:hangingChars="200" w:hanging="200"/>
    </w:pPr>
  </w:style>
  <w:style w:type="paragraph" w:styleId="af8">
    <w:name w:val="header"/>
    <w:basedOn w:val="a"/>
    <w:link w:val="af9"/>
    <w:rsid w:val="008B553E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ヘッダー (文字)"/>
    <w:link w:val="af8"/>
    <w:rsid w:val="008B553E"/>
    <w:rPr>
      <w:rFonts w:eastAsia="ＭＳ ゴシック"/>
      <w:kern w:val="2"/>
      <w:sz w:val="22"/>
      <w:szCs w:val="24"/>
    </w:rPr>
  </w:style>
  <w:style w:type="paragraph" w:styleId="afa">
    <w:name w:val="footer"/>
    <w:basedOn w:val="a"/>
    <w:link w:val="afb"/>
    <w:rsid w:val="008B553E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フッター (文字)"/>
    <w:link w:val="afa"/>
    <w:rsid w:val="008B553E"/>
    <w:rPr>
      <w:rFonts w:eastAsia="ＭＳ ゴシック"/>
      <w:kern w:val="2"/>
      <w:sz w:val="22"/>
      <w:szCs w:val="24"/>
    </w:rPr>
  </w:style>
  <w:style w:type="paragraph" w:styleId="afc">
    <w:name w:val="Note Heading"/>
    <w:basedOn w:val="a"/>
    <w:next w:val="a"/>
    <w:link w:val="afd"/>
    <w:rsid w:val="000467ED"/>
    <w:pPr>
      <w:jc w:val="center"/>
    </w:pPr>
    <w:rPr>
      <w:rFonts w:ascii="ＭＳ ゴシック" w:hAnsi="ＭＳ ゴシック"/>
    </w:rPr>
  </w:style>
  <w:style w:type="character" w:customStyle="1" w:styleId="afd">
    <w:name w:val="記 (文字)"/>
    <w:link w:val="afc"/>
    <w:rsid w:val="000467ED"/>
    <w:rPr>
      <w:rFonts w:ascii="ＭＳ ゴシック" w:eastAsia="ＭＳ ゴシック" w:hAnsi="ＭＳ ゴシック"/>
      <w:kern w:val="2"/>
      <w:sz w:val="22"/>
      <w:szCs w:val="24"/>
    </w:rPr>
  </w:style>
  <w:style w:type="paragraph" w:styleId="afe">
    <w:name w:val="Closing"/>
    <w:basedOn w:val="a"/>
    <w:link w:val="aff"/>
    <w:rsid w:val="000467ED"/>
    <w:pPr>
      <w:jc w:val="right"/>
    </w:pPr>
    <w:rPr>
      <w:rFonts w:ascii="ＭＳ ゴシック" w:hAnsi="ＭＳ ゴシック"/>
    </w:rPr>
  </w:style>
  <w:style w:type="character" w:customStyle="1" w:styleId="aff">
    <w:name w:val="結語 (文字)"/>
    <w:link w:val="afe"/>
    <w:rsid w:val="000467ED"/>
    <w:rPr>
      <w:rFonts w:ascii="ＭＳ ゴシック" w:eastAsia="ＭＳ ゴシック" w:hAnsi="ＭＳ ゴシック"/>
      <w:kern w:val="2"/>
      <w:sz w:val="22"/>
      <w:szCs w:val="24"/>
    </w:rPr>
  </w:style>
  <w:style w:type="character" w:styleId="aff0">
    <w:name w:val="Hyperlink"/>
    <w:rsid w:val="00420D4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esktop\&#36890;&#30693;\tsuchi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xxx.dot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hello</vt:lpstr>
    </vt:vector>
  </TitlesOfParts>
  <Company>bokuweb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cp:lastModifiedBy>bokuweb</cp:lastModifiedBy>
  <cp:revision>6</cp:revision>
  <cp:lastPrinted>2012-03-30T06:29:00Z</cp:lastPrinted>
  <dcterms:created xsi:type="dcterms:W3CDTF">2022-05-18T06:00:00Z</dcterms:created>
  <dcterms:modified xsi:type="dcterms:W3CDTF">2022-06-07T01:25:00Z</dcterms:modified>
</cp:coreProperties>
</file>